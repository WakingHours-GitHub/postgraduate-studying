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5B90A" w14:textId="53A32A09" w:rsidR="000E1812" w:rsidRDefault="005B7879" w:rsidP="005B7879">
      <w:pPr>
        <w:pStyle w:val="ac"/>
      </w:pPr>
      <w:r>
        <w:rPr>
          <w:rFonts w:hint="eastAsia"/>
        </w:rPr>
        <w:t>1月</w:t>
      </w:r>
    </w:p>
    <w:p w14:paraId="3B1F2B2E" w14:textId="69C2F86C" w:rsidR="005B7879" w:rsidRDefault="00DF75B1" w:rsidP="005B7879">
      <w:r>
        <w:t>ViT</w:t>
      </w:r>
      <w:r>
        <w:rPr>
          <w:rFonts w:hint="eastAsia"/>
        </w:rPr>
        <w:t>:</w:t>
      </w:r>
      <w:r>
        <w:t xml:space="preserve"> </w:t>
      </w:r>
      <w:r>
        <w:rPr>
          <w:rFonts w:hint="eastAsia"/>
        </w:rPr>
        <w:t>Vision</w:t>
      </w:r>
      <w:r>
        <w:t xml:space="preserve"> Transformer</w:t>
      </w:r>
    </w:p>
    <w:p w14:paraId="77C1311B" w14:textId="7769818C" w:rsidR="00DF75B1" w:rsidRDefault="009E2441" w:rsidP="005B7879">
      <w:r w:rsidRPr="009E2441">
        <w:t>An image is worth 16x16 words: Transformers for image recognition at scale</w:t>
      </w:r>
    </w:p>
    <w:p w14:paraId="74F6104E" w14:textId="1985D46F" w:rsidR="00D36FE3" w:rsidRDefault="00D76785" w:rsidP="005B7879">
      <w:pPr>
        <w:rPr>
          <w:rFonts w:hint="eastAsia"/>
        </w:rPr>
      </w:pPr>
      <w:r>
        <w:rPr>
          <w:rFonts w:hint="eastAsia"/>
        </w:rPr>
        <w:t>ViT</w:t>
      </w:r>
      <w:r>
        <w:rPr>
          <w:rFonts w:hint="eastAsia"/>
        </w:rPr>
        <w:t>：</w:t>
      </w:r>
      <w:r w:rsidR="00D36FE3">
        <w:rPr>
          <w:rFonts w:hint="eastAsia"/>
        </w:rPr>
        <w:t>仅仅使用一个标准的</w:t>
      </w:r>
      <w:r w:rsidR="00D36FE3">
        <w:rPr>
          <w:rFonts w:hint="eastAsia"/>
        </w:rPr>
        <w:t>Transformer</w:t>
      </w:r>
      <w:r w:rsidR="00D36FE3">
        <w:rPr>
          <w:rFonts w:hint="eastAsia"/>
        </w:rPr>
        <w:t>来做图片识别</w:t>
      </w:r>
      <w:r w:rsidR="00037CD7">
        <w:rPr>
          <w:rFonts w:hint="eastAsia"/>
        </w:rPr>
        <w:t>，</w:t>
      </w:r>
      <w:r w:rsidR="009274C5">
        <w:rPr>
          <w:rFonts w:hint="eastAsia"/>
        </w:rPr>
        <w:t>探究</w:t>
      </w:r>
      <w:r w:rsidR="00037CD7">
        <w:rPr>
          <w:rFonts w:hint="eastAsia"/>
        </w:rPr>
        <w:t>一个标准的</w:t>
      </w:r>
      <w:r w:rsidR="00037CD7">
        <w:rPr>
          <w:rFonts w:hint="eastAsia"/>
        </w:rPr>
        <w:t>T</w:t>
      </w:r>
      <w:r w:rsidR="00037CD7">
        <w:t>ransformer</w:t>
      </w:r>
      <w:r w:rsidR="00037CD7">
        <w:rPr>
          <w:rFonts w:hint="eastAsia"/>
        </w:rPr>
        <w:t>能否在图像领域</w:t>
      </w:r>
      <w:r w:rsidR="00EC02E3">
        <w:rPr>
          <w:rFonts w:hint="eastAsia"/>
        </w:rPr>
        <w:t>中取得一个好的效果。</w:t>
      </w:r>
      <w:r w:rsidR="00A22FB0">
        <w:rPr>
          <w:rFonts w:hint="eastAsia"/>
        </w:rPr>
        <w:t>做法</w:t>
      </w:r>
      <w:r w:rsidR="00717BF1">
        <w:rPr>
          <w:rFonts w:hint="eastAsia"/>
        </w:rPr>
        <w:t>是</w:t>
      </w:r>
      <w:r w:rsidR="00B13DED">
        <w:rPr>
          <w:rFonts w:hint="eastAsia"/>
        </w:rPr>
        <w:t>将图片</w:t>
      </w:r>
      <w:r w:rsidR="00AC6897">
        <w:rPr>
          <w:rFonts w:hint="eastAsia"/>
        </w:rPr>
        <w:t>分割</w:t>
      </w:r>
      <w:r w:rsidR="00B13DED">
        <w:rPr>
          <w:rFonts w:hint="eastAsia"/>
        </w:rPr>
        <w:t>成</w:t>
      </w:r>
      <w:r w:rsidR="00E7100D">
        <w:rPr>
          <w:rFonts w:hint="eastAsia"/>
        </w:rPr>
        <w:t>一个一个</w:t>
      </w:r>
      <w:r w:rsidR="00B13DED">
        <w:rPr>
          <w:rFonts w:hint="eastAsia"/>
        </w:rPr>
        <w:t>Patch</w:t>
      </w:r>
      <w:r w:rsidR="00B13DED">
        <w:rPr>
          <w:rFonts w:hint="eastAsia"/>
        </w:rPr>
        <w:t>，这样降低了</w:t>
      </w:r>
      <w:r w:rsidR="006820B2">
        <w:rPr>
          <w:rFonts w:hint="eastAsia"/>
        </w:rPr>
        <w:t>模型</w:t>
      </w:r>
      <w:r w:rsidR="00B13DED">
        <w:rPr>
          <w:rFonts w:hint="eastAsia"/>
        </w:rPr>
        <w:t>复杂度，</w:t>
      </w:r>
      <w:r w:rsidR="00C84ED6">
        <w:rPr>
          <w:rFonts w:hint="eastAsia"/>
        </w:rPr>
        <w:t>通过一个</w:t>
      </w:r>
      <w:r w:rsidR="00C84ED6">
        <w:rPr>
          <w:rFonts w:hint="eastAsia"/>
        </w:rPr>
        <w:t>MLP</w:t>
      </w:r>
      <w:r w:rsidR="002E3BC2">
        <w:rPr>
          <w:rFonts w:hint="eastAsia"/>
        </w:rPr>
        <w:t>将每个</w:t>
      </w:r>
      <w:r w:rsidR="002E3BC2">
        <w:rPr>
          <w:rFonts w:hint="eastAsia"/>
        </w:rPr>
        <w:t>patch</w:t>
      </w:r>
      <w:r w:rsidR="00CB79A5">
        <w:rPr>
          <w:rFonts w:hint="eastAsia"/>
        </w:rPr>
        <w:t>进行转换</w:t>
      </w:r>
      <w:r w:rsidR="00C84ED6">
        <w:rPr>
          <w:rFonts w:hint="eastAsia"/>
        </w:rPr>
        <w:t>，也就是每个</w:t>
      </w:r>
      <w:r w:rsidR="00C84ED6">
        <w:rPr>
          <w:rFonts w:hint="eastAsia"/>
        </w:rPr>
        <w:t>Patch</w:t>
      </w:r>
      <w:r w:rsidR="00C84ED6">
        <w:rPr>
          <w:rFonts w:hint="eastAsia"/>
        </w:rPr>
        <w:t>使用长度为</w:t>
      </w:r>
      <w:r w:rsidR="00C84ED6">
        <w:rPr>
          <w:rFonts w:hint="eastAsia"/>
        </w:rPr>
        <w:t>D</w:t>
      </w:r>
      <w:r w:rsidR="00C84ED6">
        <w:rPr>
          <w:rFonts w:hint="eastAsia"/>
        </w:rPr>
        <w:t>的向量表示，用来抽取语义信息，</w:t>
      </w:r>
      <w:r w:rsidR="00DD2CBA">
        <w:rPr>
          <w:rFonts w:hint="eastAsia"/>
        </w:rPr>
        <w:t>然后加上位置编码，这是从</w:t>
      </w:r>
      <w:r w:rsidR="00DD2CBA">
        <w:rPr>
          <w:rFonts w:hint="eastAsia"/>
        </w:rPr>
        <w:t>Transformer</w:t>
      </w:r>
      <w:r w:rsidR="00DD2CBA">
        <w:rPr>
          <w:rFonts w:hint="eastAsia"/>
        </w:rPr>
        <w:t>中借鉴</w:t>
      </w:r>
      <w:r w:rsidR="000A6FCD">
        <w:rPr>
          <w:rFonts w:hint="eastAsia"/>
        </w:rPr>
        <w:t>过来的</w:t>
      </w:r>
      <w:r w:rsidR="000E0CDE">
        <w:rPr>
          <w:rFonts w:hint="eastAsia"/>
        </w:rPr>
        <w:t>。</w:t>
      </w:r>
      <w:r w:rsidR="00FB7868">
        <w:rPr>
          <w:rFonts w:hint="eastAsia"/>
        </w:rPr>
        <w:t>ViT</w:t>
      </w:r>
      <w:r w:rsidR="00E64291">
        <w:rPr>
          <w:rFonts w:hint="eastAsia"/>
        </w:rPr>
        <w:t>最后做的是一个分类问题，也就是说我们最后输出的是一个标号</w:t>
      </w:r>
      <w:r w:rsidR="0084672D">
        <w:rPr>
          <w:rFonts w:hint="eastAsia"/>
        </w:rPr>
        <w:t>，从分布来说是从图片到标号</w:t>
      </w:r>
      <w:r w:rsidR="00E64291">
        <w:rPr>
          <w:rFonts w:hint="eastAsia"/>
        </w:rPr>
        <w:t>，而不是</w:t>
      </w:r>
      <w:r w:rsidR="00E64291">
        <w:rPr>
          <w:rFonts w:hint="eastAsia"/>
        </w:rPr>
        <w:t>Seq</w:t>
      </w:r>
      <w:r w:rsidR="00E64291">
        <w:t>2Seq</w:t>
      </w:r>
      <w:r w:rsidR="0084672D">
        <w:rPr>
          <w:rFonts w:hint="eastAsia"/>
        </w:rPr>
        <w:t>（</w:t>
      </w:r>
      <w:r w:rsidR="0084672D">
        <w:rPr>
          <w:rFonts w:hint="eastAsia"/>
        </w:rPr>
        <w:t>Auto</w:t>
      </w:r>
      <w:r w:rsidR="00DB3E25">
        <w:rPr>
          <w:rFonts w:hint="eastAsia"/>
        </w:rPr>
        <w:t>模型）</w:t>
      </w:r>
      <w:r w:rsidR="00E64291">
        <w:rPr>
          <w:rFonts w:hint="eastAsia"/>
        </w:rPr>
        <w:t>，所以我们无需解码器，</w:t>
      </w:r>
      <w:r w:rsidR="00E64291">
        <w:rPr>
          <w:rFonts w:hint="eastAsia"/>
        </w:rPr>
        <w:t>ViT</w:t>
      </w:r>
      <w:r w:rsidR="00E64291">
        <w:rPr>
          <w:rFonts w:hint="eastAsia"/>
        </w:rPr>
        <w:t>将</w:t>
      </w:r>
      <w:r w:rsidR="00E64291">
        <w:rPr>
          <w:rFonts w:hint="eastAsia"/>
        </w:rPr>
        <w:t>BERT</w:t>
      </w:r>
      <w:r w:rsidR="00E64291">
        <w:rPr>
          <w:rFonts w:hint="eastAsia"/>
        </w:rPr>
        <w:t>的</w:t>
      </w:r>
      <w:r w:rsidR="00E64291">
        <w:rPr>
          <w:rFonts w:hint="eastAsia"/>
        </w:rPr>
        <w:t>cls</w:t>
      </w:r>
      <w:r w:rsidR="00E64291">
        <w:t xml:space="preserve"> token</w:t>
      </w:r>
      <w:r w:rsidR="00E64291">
        <w:rPr>
          <w:rFonts w:hint="eastAsia"/>
        </w:rPr>
        <w:t>引入过来，作为开头，通过</w:t>
      </w:r>
      <w:r w:rsidR="00E64291">
        <w:rPr>
          <w:rFonts w:hint="eastAsia"/>
        </w:rPr>
        <w:t>Attention</w:t>
      </w:r>
      <w:r w:rsidR="00E64291">
        <w:rPr>
          <w:rFonts w:hint="eastAsia"/>
        </w:rPr>
        <w:t>机制</w:t>
      </w:r>
      <w:r w:rsidR="000F4BDE">
        <w:rPr>
          <w:rFonts w:hint="eastAsia"/>
        </w:rPr>
        <w:t>，</w:t>
      </w:r>
      <w:r w:rsidR="00E64291">
        <w:rPr>
          <w:rFonts w:hint="eastAsia"/>
        </w:rPr>
        <w:t>这个</w:t>
      </w:r>
      <w:r w:rsidR="00E64291">
        <w:t>cls token</w:t>
      </w:r>
      <w:r w:rsidR="00B30889">
        <w:rPr>
          <w:rFonts w:hint="eastAsia"/>
        </w:rPr>
        <w:t>能够</w:t>
      </w:r>
      <w:r w:rsidR="00870B82">
        <w:rPr>
          <w:rFonts w:hint="eastAsia"/>
        </w:rPr>
        <w:t>聚集其他</w:t>
      </w:r>
      <w:r w:rsidR="00870B82">
        <w:rPr>
          <w:rFonts w:hint="eastAsia"/>
        </w:rPr>
        <w:t>token</w:t>
      </w:r>
      <w:r w:rsidR="00870B82">
        <w:rPr>
          <w:rFonts w:hint="eastAsia"/>
        </w:rPr>
        <w:t>上的信息，同时由于</w:t>
      </w:r>
      <w:r w:rsidR="009E0F7C">
        <w:rPr>
          <w:rFonts w:hint="eastAsia"/>
        </w:rPr>
        <w:t>它</w:t>
      </w:r>
      <w:r w:rsidR="00870B82">
        <w:rPr>
          <w:rFonts w:hint="eastAsia"/>
        </w:rPr>
        <w:t>是</w:t>
      </w:r>
      <w:r w:rsidR="00E64291">
        <w:rPr>
          <w:rFonts w:hint="eastAsia"/>
        </w:rPr>
        <w:t>可以学习</w:t>
      </w:r>
      <w:r w:rsidR="00870B82">
        <w:rPr>
          <w:rFonts w:hint="eastAsia"/>
        </w:rPr>
        <w:t>的，因此可以学习到</w:t>
      </w:r>
      <w:r w:rsidR="00E64291">
        <w:rPr>
          <w:rFonts w:hint="eastAsia"/>
        </w:rPr>
        <w:t>整个数据集的统计特性。</w:t>
      </w:r>
      <w:r w:rsidR="008B5E4E">
        <w:rPr>
          <w:rFonts w:hint="eastAsia"/>
        </w:rPr>
        <w:t>因此最后我们只需要取出</w:t>
      </w:r>
      <w:r w:rsidR="008B5E4E">
        <w:rPr>
          <w:rFonts w:hint="eastAsia"/>
        </w:rPr>
        <w:t>cls</w:t>
      </w:r>
      <w:r w:rsidR="008B5E4E">
        <w:rPr>
          <w:rFonts w:hint="eastAsia"/>
        </w:rPr>
        <w:t>对应的输出，经过一个</w:t>
      </w:r>
      <w:r w:rsidR="008B5E4E">
        <w:rPr>
          <w:rFonts w:hint="eastAsia"/>
        </w:rPr>
        <w:t>MLP</w:t>
      </w:r>
      <w:r w:rsidR="008B5E4E">
        <w:rPr>
          <w:rFonts w:hint="eastAsia"/>
        </w:rPr>
        <w:t>映射到我们类别的概率分布上即可。</w:t>
      </w:r>
      <w:r w:rsidR="001D37DF">
        <w:rPr>
          <w:rFonts w:hint="eastAsia"/>
        </w:rPr>
        <w:t>基于图片等价</w:t>
      </w:r>
      <w:r w:rsidR="001D37DF">
        <w:rPr>
          <w:rFonts w:hint="eastAsia"/>
        </w:rPr>
        <w:t>patch</w:t>
      </w:r>
      <w:r w:rsidR="001D37DF">
        <w:rPr>
          <w:rFonts w:hint="eastAsia"/>
        </w:rPr>
        <w:t>思想</w:t>
      </w:r>
      <w:r w:rsidR="00E95436">
        <w:rPr>
          <w:rFonts w:hint="eastAsia"/>
        </w:rPr>
        <w:t>，</w:t>
      </w:r>
      <w:r w:rsidR="001D37DF">
        <w:rPr>
          <w:rFonts w:hint="eastAsia"/>
        </w:rPr>
        <w:t>后续</w:t>
      </w:r>
      <w:r w:rsidR="001D37DF">
        <w:rPr>
          <w:rFonts w:hint="eastAsia"/>
        </w:rPr>
        <w:t>MAE</w:t>
      </w:r>
      <w:r w:rsidR="001D37DF">
        <w:rPr>
          <w:rFonts w:hint="eastAsia"/>
        </w:rPr>
        <w:t>的出现真正引领了</w:t>
      </w:r>
      <w:r w:rsidR="001D37DF">
        <w:rPr>
          <w:rFonts w:hint="eastAsia"/>
        </w:rPr>
        <w:t>Image</w:t>
      </w:r>
      <w:r w:rsidR="00727E1A">
        <w:rPr>
          <w:rFonts w:hint="eastAsia"/>
        </w:rPr>
        <w:t>领域</w:t>
      </w:r>
      <w:r w:rsidR="00FB7183">
        <w:rPr>
          <w:rFonts w:hint="eastAsia"/>
        </w:rPr>
        <w:t>内大规模</w:t>
      </w:r>
      <w:r w:rsidR="007A0CFA">
        <w:rPr>
          <w:rFonts w:hint="eastAsia"/>
        </w:rPr>
        <w:t>数据集</w:t>
      </w:r>
      <w:r w:rsidR="00FB7183">
        <w:rPr>
          <w:rFonts w:hint="eastAsia"/>
        </w:rPr>
        <w:t>的</w:t>
      </w:r>
      <w:r w:rsidR="001D37DF">
        <w:rPr>
          <w:rFonts w:hint="eastAsia"/>
        </w:rPr>
        <w:t>Pre</w:t>
      </w:r>
      <w:r w:rsidR="001D37DF">
        <w:t>-train</w:t>
      </w:r>
      <w:r w:rsidR="000E0CDE">
        <w:rPr>
          <w:rFonts w:hint="eastAsia"/>
        </w:rPr>
        <w:t>。</w:t>
      </w:r>
    </w:p>
    <w:p w14:paraId="259BC961" w14:textId="5F7BCD17" w:rsidR="00975729" w:rsidRDefault="00650DCE" w:rsidP="005B7879">
      <w:r>
        <w:rPr>
          <w:rFonts w:hint="eastAsia"/>
        </w:rPr>
        <w:t>Vision</w:t>
      </w:r>
      <w:r>
        <w:t xml:space="preserve"> Transformer</w:t>
      </w:r>
      <w:r w:rsidR="00975729">
        <w:t xml:space="preserve">: Image Recognition </w:t>
      </w:r>
      <w:r w:rsidR="00D70AF7">
        <w:t xml:space="preserve">just </w:t>
      </w:r>
      <w:r w:rsidR="00975729">
        <w:t>using a standard Transformer</w:t>
      </w:r>
      <w:r w:rsidR="005830D4">
        <w:rPr>
          <w:rFonts w:hint="eastAsia"/>
        </w:rPr>
        <w:t>.</w:t>
      </w:r>
      <w:r w:rsidR="00B444B8">
        <w:t xml:space="preserve"> </w:t>
      </w:r>
      <w:r>
        <w:t xml:space="preserve">The approach is to divide an image into smaller patches, reducing the complexity of the model. A MLP is used to convert each patch into a vector representation of length D, which is used to extract semantic information. The Position encoding, borrowed from Transformer, is then added to these vectors. ViT </w:t>
      </w:r>
      <w:r w:rsidRPr="00650DCE">
        <w:t>ultimately performs a classification task, where the output is a label, rather than a sequence-to-sequence task as in an autoregressive model. Therefore, ViT does not require a decoder, and instead introduces the BERT "cls" token, which is used as the starting point for the attention mechanism. The cls token can gather information from other tokens and learn the statistical properties of the entire dataset. The final output is obtained from the cls token and is mapped to the probability distribution of the categories using an MLP. The idea of patch-equivalent images in ViT, along with the subsequent emergence of MAE (Masking Attention Estimation), has truly led the way in pre-training large-scale datasets in the image domain.</w:t>
      </w:r>
    </w:p>
    <w:p w14:paraId="469FADC3" w14:textId="0F5F6597" w:rsidR="00C8246E" w:rsidRPr="00C8246E" w:rsidRDefault="00F80991" w:rsidP="00F80991">
      <w:pPr>
        <w:widowControl/>
        <w:jc w:val="center"/>
        <w:rPr>
          <w:rFonts w:ascii="宋体" w:eastAsia="宋体" w:hAnsi="宋体" w:cs="宋体"/>
          <w:kern w:val="0"/>
          <w:sz w:val="24"/>
          <w:szCs w:val="24"/>
        </w:rPr>
      </w:pPr>
      <w:r>
        <w:rPr>
          <w:noProof/>
        </w:rPr>
        <w:drawing>
          <wp:inline distT="0" distB="0" distL="0" distR="0" wp14:anchorId="59C906D4" wp14:editId="6391A0A2">
            <wp:extent cx="6645910" cy="16465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1646555"/>
                    </a:xfrm>
                    <a:prstGeom prst="rect">
                      <a:avLst/>
                    </a:prstGeom>
                  </pic:spPr>
                </pic:pic>
              </a:graphicData>
            </a:graphic>
          </wp:inline>
        </w:drawing>
      </w:r>
    </w:p>
    <w:p w14:paraId="6490E55C" w14:textId="25BBE32C" w:rsidR="00E45EE1" w:rsidRDefault="00E45EE1" w:rsidP="005B7879"/>
    <w:p w14:paraId="3406E647" w14:textId="761EF97E" w:rsidR="00E45EE1" w:rsidRDefault="00F507C7" w:rsidP="005B7879">
      <w:r>
        <w:rPr>
          <w:rFonts w:hint="eastAsia"/>
        </w:rPr>
        <w:t>学习过的模型：</w:t>
      </w:r>
    </w:p>
    <w:p w14:paraId="20E6F6F5" w14:textId="3F5BC3E5" w:rsidR="0010667A" w:rsidRDefault="0010667A" w:rsidP="005B7879">
      <w:r>
        <w:rPr>
          <w:rFonts w:hint="eastAsia"/>
        </w:rPr>
        <w:t>CN</w:t>
      </w:r>
      <w:r>
        <w:t>N</w:t>
      </w:r>
      <w:r w:rsidR="00A03A0E">
        <w:t>:</w:t>
      </w:r>
      <w:r w:rsidR="00156492">
        <w:t xml:space="preserve"> </w:t>
      </w:r>
      <w:r w:rsidR="00F5096E">
        <w:t>AlexNet</w:t>
      </w:r>
      <w:r w:rsidR="00FB086C">
        <w:rPr>
          <w:rFonts w:hint="eastAsia"/>
        </w:rPr>
        <w:t>*</w:t>
      </w:r>
      <w:r w:rsidR="00F5096E">
        <w:t>, VG</w:t>
      </w:r>
      <w:r w:rsidR="00F5096E">
        <w:rPr>
          <w:rFonts w:hint="eastAsia"/>
        </w:rPr>
        <w:t>G</w:t>
      </w:r>
      <w:r w:rsidR="00325FD5">
        <w:rPr>
          <w:rFonts w:hint="eastAsia"/>
        </w:rPr>
        <w:t>*</w:t>
      </w:r>
      <w:r w:rsidR="0056764A">
        <w:rPr>
          <w:rFonts w:hint="eastAsia"/>
        </w:rPr>
        <w:t>,</w:t>
      </w:r>
      <w:r w:rsidR="0056764A">
        <w:t xml:space="preserve"> </w:t>
      </w:r>
      <w:r w:rsidR="006471D7">
        <w:rPr>
          <w:rFonts w:hint="eastAsia"/>
        </w:rPr>
        <w:t>NiN</w:t>
      </w:r>
      <w:r w:rsidR="006471D7">
        <w:t>*, GoogLe</w:t>
      </w:r>
      <w:r w:rsidR="003E76C6">
        <w:t>t</w:t>
      </w:r>
      <w:r w:rsidR="00D617FA">
        <w:t>*</w:t>
      </w:r>
      <w:r w:rsidR="003E76C6">
        <w:t xml:space="preserve">, </w:t>
      </w:r>
      <w:r w:rsidR="00D617FA">
        <w:t>ResNet*</w:t>
      </w:r>
    </w:p>
    <w:p w14:paraId="3E76FFB5" w14:textId="606F4CC0" w:rsidR="005B56A8" w:rsidRDefault="005B56A8" w:rsidP="005B7879">
      <w:r>
        <w:rPr>
          <w:rFonts w:hint="eastAsia"/>
        </w:rPr>
        <w:t>R</w:t>
      </w:r>
      <w:r>
        <w:t>NN: RNN*, GRU, LS</w:t>
      </w:r>
      <w:r w:rsidR="00DA6113">
        <w:rPr>
          <w:rFonts w:hint="eastAsia"/>
        </w:rPr>
        <w:t>TM</w:t>
      </w:r>
    </w:p>
    <w:p w14:paraId="2E4B3609" w14:textId="5EB09121" w:rsidR="00203614" w:rsidRDefault="00807465" w:rsidP="00203614">
      <w:r>
        <w:t>Seq2Seq</w:t>
      </w:r>
      <w:r>
        <w:rPr>
          <w:rFonts w:hint="eastAsia"/>
        </w:rPr>
        <w:t xml:space="preserve"> </w:t>
      </w:r>
      <w:r w:rsidR="00CA41C9">
        <w:rPr>
          <w:rFonts w:hint="eastAsia"/>
        </w:rPr>
        <w:t>relative</w:t>
      </w:r>
      <w:r w:rsidR="00203614">
        <w:t>: Transformer</w:t>
      </w:r>
      <w:r w:rsidR="00447580">
        <w:t xml:space="preserve">, </w:t>
      </w:r>
      <w:r w:rsidR="000552A2">
        <w:rPr>
          <w:rFonts w:hint="eastAsia"/>
        </w:rPr>
        <w:t>Vision</w:t>
      </w:r>
      <w:r w:rsidR="000552A2">
        <w:t xml:space="preserve"> Transformer*</w:t>
      </w:r>
      <w:r w:rsidR="008B5ECF">
        <w:t xml:space="preserve">, </w:t>
      </w:r>
      <w:r w:rsidR="00D6412F">
        <w:t xml:space="preserve">BERT, </w:t>
      </w:r>
      <w:r w:rsidR="008B5ECF">
        <w:rPr>
          <w:rFonts w:hint="eastAsia"/>
        </w:rPr>
        <w:t>MAE</w:t>
      </w:r>
    </w:p>
    <w:p w14:paraId="40DBD326" w14:textId="36B78FCA" w:rsidR="008953C5" w:rsidRDefault="00A775EB" w:rsidP="00203614">
      <w:r>
        <w:rPr>
          <w:rFonts w:hint="eastAsia"/>
        </w:rPr>
        <w:t>G</w:t>
      </w:r>
      <w:r w:rsidR="008953C5">
        <w:t>enerat</w:t>
      </w:r>
      <w:r>
        <w:t>ive</w:t>
      </w:r>
      <w:r w:rsidR="008953C5">
        <w:t xml:space="preserve"> </w:t>
      </w:r>
      <w:r>
        <w:t>M</w:t>
      </w:r>
      <w:r w:rsidR="008953C5">
        <w:t xml:space="preserve">odel: </w:t>
      </w:r>
      <w:r>
        <w:rPr>
          <w:rFonts w:hint="eastAsia"/>
        </w:rPr>
        <w:t>AE</w:t>
      </w:r>
      <w:r>
        <w:t>*, VAE*</w:t>
      </w:r>
      <w:r>
        <w:rPr>
          <w:rFonts w:hint="eastAsia"/>
        </w:rPr>
        <w:t>(</w:t>
      </w:r>
      <w:r>
        <w:rPr>
          <w:rFonts w:hint="eastAsia"/>
        </w:rPr>
        <w:t>还差点细节</w:t>
      </w:r>
      <w:r>
        <w:t>…</w:t>
      </w:r>
      <w:r>
        <w:rPr>
          <w:rFonts w:hint="eastAsia"/>
        </w:rPr>
        <w:t>数学上和代码上还差点</w:t>
      </w:r>
      <w:r>
        <w:rPr>
          <w:rFonts w:hint="eastAsia"/>
        </w:rPr>
        <w:t>)</w:t>
      </w:r>
      <w:r w:rsidR="00E715C5">
        <w:t>, GAN*</w:t>
      </w:r>
    </w:p>
    <w:p w14:paraId="4A24EBFD" w14:textId="0FE51A7D" w:rsidR="001B7256" w:rsidRDefault="001B7256" w:rsidP="00203614">
      <w:r>
        <w:rPr>
          <w:rFonts w:hint="eastAsia"/>
        </w:rPr>
        <w:t>Object</w:t>
      </w:r>
      <w:r>
        <w:t xml:space="preserve"> Detection: SSD, YoLo</w:t>
      </w:r>
      <w:r w:rsidR="0037062F">
        <w:t xml:space="preserve"> </w:t>
      </w:r>
      <w:r>
        <w:t>v5, YoLo v7</w:t>
      </w:r>
    </w:p>
    <w:p w14:paraId="6335D831" w14:textId="457055A2" w:rsidR="00615CA2" w:rsidRDefault="004600F4" w:rsidP="00203614">
      <w:r w:rsidRPr="004600F4">
        <w:t>Semantic segmentation</w:t>
      </w:r>
      <w:r>
        <w:t xml:space="preserve">: </w:t>
      </w:r>
      <w:r w:rsidR="00FA5793">
        <w:t>FCN*, UNet</w:t>
      </w:r>
    </w:p>
    <w:p w14:paraId="419C562A" w14:textId="216975D6" w:rsidR="002E369D" w:rsidRDefault="002E369D" w:rsidP="00203614"/>
    <w:p w14:paraId="777BB422" w14:textId="69BBF7B8" w:rsidR="0096545E" w:rsidRDefault="00203F57" w:rsidP="005B7879">
      <w:r>
        <w:rPr>
          <w:rFonts w:hint="eastAsia"/>
        </w:rPr>
        <w:t>*</w:t>
      </w:r>
      <w:r>
        <w:rPr>
          <w:rFonts w:hint="eastAsia"/>
        </w:rPr>
        <w:t>表示复现过</w:t>
      </w:r>
      <w:r>
        <w:rPr>
          <w:rFonts w:hint="eastAsia"/>
        </w:rPr>
        <w:t>.</w:t>
      </w:r>
    </w:p>
    <w:p w14:paraId="6B1B444E" w14:textId="101844D9" w:rsidR="0054543D" w:rsidRDefault="0054543D" w:rsidP="005B7879"/>
    <w:p w14:paraId="0E15EA83" w14:textId="79D26779" w:rsidR="0054543D" w:rsidRDefault="0054543D" w:rsidP="005B7879"/>
    <w:p w14:paraId="672E0C59" w14:textId="77777777" w:rsidR="0054543D" w:rsidRDefault="0054543D" w:rsidP="0054543D">
      <w:pPr>
        <w:pStyle w:val="1"/>
      </w:pPr>
      <w:r>
        <w:rPr>
          <w:rFonts w:hint="eastAsia"/>
        </w:rPr>
        <w:t>工作</w:t>
      </w:r>
    </w:p>
    <w:p w14:paraId="17D87C87" w14:textId="08EB05E3" w:rsidR="0054543D" w:rsidRDefault="0054543D" w:rsidP="0054543D">
      <w:pPr>
        <w:pStyle w:val="ae"/>
        <w:numPr>
          <w:ilvl w:val="0"/>
          <w:numId w:val="1"/>
        </w:numPr>
        <w:ind w:firstLineChars="0"/>
      </w:pPr>
      <w:r>
        <w:rPr>
          <w:rFonts w:hint="eastAsia"/>
        </w:rPr>
        <w:t>沐神的《动手学深度的学习》完结。</w:t>
      </w:r>
    </w:p>
    <w:p w14:paraId="3B4D8BF0" w14:textId="53C1E758" w:rsidR="006C599D" w:rsidRDefault="006C599D" w:rsidP="0054543D">
      <w:pPr>
        <w:pStyle w:val="ae"/>
        <w:numPr>
          <w:ilvl w:val="0"/>
          <w:numId w:val="1"/>
        </w:numPr>
        <w:ind w:firstLineChars="0"/>
      </w:pPr>
      <w:r>
        <w:rPr>
          <w:rFonts w:hint="eastAsia"/>
        </w:rPr>
        <w:t>正在刷一遍</w:t>
      </w:r>
      <w:r>
        <w:rPr>
          <w:rFonts w:hint="eastAsia"/>
        </w:rPr>
        <w:t>Linux</w:t>
      </w:r>
      <w:r>
        <w:rPr>
          <w:rFonts w:hint="eastAsia"/>
        </w:rPr>
        <w:t>的视频，配合书，重新回顾一遍。</w:t>
      </w:r>
    </w:p>
    <w:p w14:paraId="073BD3F5" w14:textId="3F216AFF" w:rsidR="0054543D" w:rsidRDefault="0054543D" w:rsidP="0054543D">
      <w:pPr>
        <w:pStyle w:val="ae"/>
        <w:numPr>
          <w:ilvl w:val="0"/>
          <w:numId w:val="1"/>
        </w:numPr>
        <w:ind w:firstLineChars="0"/>
      </w:pPr>
      <w:r>
        <w:rPr>
          <w:rFonts w:hint="eastAsia"/>
        </w:rPr>
        <w:t>了解了</w:t>
      </w:r>
      <w:r>
        <w:rPr>
          <w:rFonts w:hint="eastAsia"/>
        </w:rPr>
        <w:t>VAE</w:t>
      </w:r>
      <w:r>
        <w:rPr>
          <w:rFonts w:hint="eastAsia"/>
        </w:rPr>
        <w:t>在异常检测方面的应用。</w:t>
      </w:r>
    </w:p>
    <w:p w14:paraId="340C3584" w14:textId="5675EAD4" w:rsidR="00D3176E" w:rsidRPr="0056764A" w:rsidRDefault="00D3176E" w:rsidP="0054543D">
      <w:pPr>
        <w:pStyle w:val="ae"/>
        <w:numPr>
          <w:ilvl w:val="0"/>
          <w:numId w:val="1"/>
        </w:numPr>
        <w:ind w:firstLineChars="0"/>
      </w:pPr>
      <w:r>
        <w:rPr>
          <w:rFonts w:hint="eastAsia"/>
        </w:rPr>
        <w:t>学习了</w:t>
      </w:r>
      <w:r w:rsidR="00F33C50">
        <w:rPr>
          <w:rFonts w:hint="eastAsia"/>
        </w:rPr>
        <w:t>一些新的模型，</w:t>
      </w:r>
      <w:r>
        <w:rPr>
          <w:rFonts w:hint="eastAsia"/>
        </w:rPr>
        <w:t>Transformer</w:t>
      </w:r>
      <w:r w:rsidR="00F33C50">
        <w:rPr>
          <w:rFonts w:hint="eastAsia"/>
        </w:rPr>
        <w:t>，</w:t>
      </w:r>
      <w:r w:rsidR="00F33C50">
        <w:rPr>
          <w:rFonts w:hint="eastAsia"/>
        </w:rPr>
        <w:t>VAE</w:t>
      </w:r>
      <w:r w:rsidR="000C1FCF">
        <w:t xml:space="preserve">, MAE, </w:t>
      </w:r>
      <w:r w:rsidR="000C1FCF">
        <w:rPr>
          <w:rFonts w:hint="eastAsia"/>
        </w:rPr>
        <w:t>其中有的模块</w:t>
      </w:r>
      <w:r w:rsidR="000C1FCF">
        <w:rPr>
          <w:rFonts w:hint="eastAsia"/>
        </w:rPr>
        <w:t>torch</w:t>
      </w:r>
      <w:r w:rsidR="000C1FCF">
        <w:rPr>
          <w:rFonts w:hint="eastAsia"/>
        </w:rPr>
        <w:t>内置了，就没太专注于复现。</w:t>
      </w:r>
      <w:r w:rsidR="00B905E9">
        <w:rPr>
          <w:rFonts w:hint="eastAsia"/>
        </w:rPr>
        <w:t>（偷懒</w:t>
      </w:r>
      <w:r w:rsidR="006F454B">
        <w:rPr>
          <w:rFonts w:hint="eastAsia"/>
        </w:rPr>
        <w:t>了</w:t>
      </w:r>
      <w:r w:rsidR="00B905E9">
        <w:rPr>
          <w:rFonts w:hint="eastAsia"/>
        </w:rPr>
        <w:t>）</w:t>
      </w:r>
    </w:p>
    <w:sectPr w:rsidR="00D3176E" w:rsidRPr="0056764A" w:rsidSect="0007131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5912D" w14:textId="77777777" w:rsidR="00EE1410" w:rsidRDefault="00EE1410" w:rsidP="00304A39">
      <w:r>
        <w:separator/>
      </w:r>
    </w:p>
  </w:endnote>
  <w:endnote w:type="continuationSeparator" w:id="0">
    <w:p w14:paraId="795B704D" w14:textId="77777777" w:rsidR="00EE1410" w:rsidRDefault="00EE1410" w:rsidP="00304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ontserrat">
    <w:altName w:val="Calibri"/>
    <w:charset w:val="00"/>
    <w:family w:val="auto"/>
    <w:pitch w:val="variable"/>
    <w:sig w:usb0="2000020F" w:usb1="00000003" w:usb2="00000000" w:usb3="00000000" w:csb0="00000197" w:csb1="00000000"/>
  </w:font>
  <w:font w:name="Consolas-with-Yahei">
    <w:panose1 w:val="020B0509020204020204"/>
    <w:charset w:val="80"/>
    <w:family w:val="modern"/>
    <w:pitch w:val="fixed"/>
    <w:sig w:usb0="E00006FF" w:usb1="084F3C13" w:usb2="00000017" w:usb3="00000000" w:csb0="0002019F" w:csb1="00000000"/>
  </w:font>
  <w:font w:name="Microsoft New Tai Lue">
    <w:panose1 w:val="020B0502040204020203"/>
    <w:charset w:val="00"/>
    <w:family w:val="swiss"/>
    <w:pitch w:val="variable"/>
    <w:sig w:usb0="00000003" w:usb1="00000000" w:usb2="8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39C9E" w14:textId="77777777" w:rsidR="00EE1410" w:rsidRDefault="00EE1410" w:rsidP="00304A39">
      <w:r>
        <w:separator/>
      </w:r>
    </w:p>
  </w:footnote>
  <w:footnote w:type="continuationSeparator" w:id="0">
    <w:p w14:paraId="5C14344C" w14:textId="77777777" w:rsidR="00EE1410" w:rsidRDefault="00EE1410" w:rsidP="00304A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0325B"/>
    <w:multiLevelType w:val="hybridMultilevel"/>
    <w:tmpl w:val="1EB694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58810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420"/>
    <w:rsid w:val="00037CD7"/>
    <w:rsid w:val="000552A2"/>
    <w:rsid w:val="00071312"/>
    <w:rsid w:val="00092142"/>
    <w:rsid w:val="00097ED3"/>
    <w:rsid w:val="000A6FCD"/>
    <w:rsid w:val="000C1FCF"/>
    <w:rsid w:val="000E0CDE"/>
    <w:rsid w:val="000E1812"/>
    <w:rsid w:val="000E26F1"/>
    <w:rsid w:val="000F4BDE"/>
    <w:rsid w:val="00105F8D"/>
    <w:rsid w:val="0010667A"/>
    <w:rsid w:val="00126D24"/>
    <w:rsid w:val="00136FD3"/>
    <w:rsid w:val="00156492"/>
    <w:rsid w:val="00184033"/>
    <w:rsid w:val="001B1EF1"/>
    <w:rsid w:val="001B7256"/>
    <w:rsid w:val="001D31B6"/>
    <w:rsid w:val="001D37DF"/>
    <w:rsid w:val="001D7F6A"/>
    <w:rsid w:val="001F5C77"/>
    <w:rsid w:val="00202A89"/>
    <w:rsid w:val="00203614"/>
    <w:rsid w:val="00203F57"/>
    <w:rsid w:val="002200AB"/>
    <w:rsid w:val="00270134"/>
    <w:rsid w:val="00277ADC"/>
    <w:rsid w:val="00285AA9"/>
    <w:rsid w:val="002942A2"/>
    <w:rsid w:val="002A2E75"/>
    <w:rsid w:val="002B023F"/>
    <w:rsid w:val="002D4A05"/>
    <w:rsid w:val="002E369D"/>
    <w:rsid w:val="002E3BC2"/>
    <w:rsid w:val="002F51B3"/>
    <w:rsid w:val="00304A39"/>
    <w:rsid w:val="00325FD5"/>
    <w:rsid w:val="00346890"/>
    <w:rsid w:val="0037062F"/>
    <w:rsid w:val="00377D33"/>
    <w:rsid w:val="003E76C6"/>
    <w:rsid w:val="003F021D"/>
    <w:rsid w:val="00447580"/>
    <w:rsid w:val="004600F4"/>
    <w:rsid w:val="00485420"/>
    <w:rsid w:val="004938F9"/>
    <w:rsid w:val="00496E49"/>
    <w:rsid w:val="004C36E7"/>
    <w:rsid w:val="004F2461"/>
    <w:rsid w:val="0053097B"/>
    <w:rsid w:val="0054543D"/>
    <w:rsid w:val="0056764A"/>
    <w:rsid w:val="00576C6C"/>
    <w:rsid w:val="005830D4"/>
    <w:rsid w:val="00596361"/>
    <w:rsid w:val="005B56A8"/>
    <w:rsid w:val="005B7879"/>
    <w:rsid w:val="005C475B"/>
    <w:rsid w:val="00603BB8"/>
    <w:rsid w:val="0061544A"/>
    <w:rsid w:val="00615CA2"/>
    <w:rsid w:val="006325C8"/>
    <w:rsid w:val="006471D7"/>
    <w:rsid w:val="00650DCE"/>
    <w:rsid w:val="00676AF2"/>
    <w:rsid w:val="00676F8A"/>
    <w:rsid w:val="006820B2"/>
    <w:rsid w:val="006857D3"/>
    <w:rsid w:val="00697127"/>
    <w:rsid w:val="006B6696"/>
    <w:rsid w:val="006C599D"/>
    <w:rsid w:val="006D1D02"/>
    <w:rsid w:val="006E5B27"/>
    <w:rsid w:val="006F454B"/>
    <w:rsid w:val="0070793C"/>
    <w:rsid w:val="00717BF1"/>
    <w:rsid w:val="00725FF5"/>
    <w:rsid w:val="00727E1A"/>
    <w:rsid w:val="00731E6E"/>
    <w:rsid w:val="00735437"/>
    <w:rsid w:val="00736BC1"/>
    <w:rsid w:val="007A0CFA"/>
    <w:rsid w:val="007C1373"/>
    <w:rsid w:val="007C4557"/>
    <w:rsid w:val="007C6379"/>
    <w:rsid w:val="007F152C"/>
    <w:rsid w:val="0080527D"/>
    <w:rsid w:val="00807465"/>
    <w:rsid w:val="0084672D"/>
    <w:rsid w:val="00866F79"/>
    <w:rsid w:val="00870B82"/>
    <w:rsid w:val="00891DF1"/>
    <w:rsid w:val="00892176"/>
    <w:rsid w:val="008953C5"/>
    <w:rsid w:val="008B5E4E"/>
    <w:rsid w:val="008B5ECF"/>
    <w:rsid w:val="009046AD"/>
    <w:rsid w:val="009274C5"/>
    <w:rsid w:val="0093193A"/>
    <w:rsid w:val="00934F74"/>
    <w:rsid w:val="00957991"/>
    <w:rsid w:val="0096545E"/>
    <w:rsid w:val="00975729"/>
    <w:rsid w:val="009E0F7C"/>
    <w:rsid w:val="009E2441"/>
    <w:rsid w:val="00A03A0E"/>
    <w:rsid w:val="00A054DB"/>
    <w:rsid w:val="00A22FB0"/>
    <w:rsid w:val="00A67BE1"/>
    <w:rsid w:val="00A73530"/>
    <w:rsid w:val="00A775EB"/>
    <w:rsid w:val="00A84BC1"/>
    <w:rsid w:val="00A97227"/>
    <w:rsid w:val="00AC6897"/>
    <w:rsid w:val="00B13DED"/>
    <w:rsid w:val="00B24911"/>
    <w:rsid w:val="00B30889"/>
    <w:rsid w:val="00B31D5B"/>
    <w:rsid w:val="00B444B8"/>
    <w:rsid w:val="00B44F37"/>
    <w:rsid w:val="00B9054C"/>
    <w:rsid w:val="00B905E9"/>
    <w:rsid w:val="00BA6FB1"/>
    <w:rsid w:val="00BD5FAA"/>
    <w:rsid w:val="00BF0F97"/>
    <w:rsid w:val="00C50594"/>
    <w:rsid w:val="00C8246E"/>
    <w:rsid w:val="00C825EE"/>
    <w:rsid w:val="00C838A8"/>
    <w:rsid w:val="00C84ED6"/>
    <w:rsid w:val="00CA41C9"/>
    <w:rsid w:val="00CB79A5"/>
    <w:rsid w:val="00D118F5"/>
    <w:rsid w:val="00D3061C"/>
    <w:rsid w:val="00D3176E"/>
    <w:rsid w:val="00D36FE3"/>
    <w:rsid w:val="00D617FA"/>
    <w:rsid w:val="00D6412F"/>
    <w:rsid w:val="00D67EC8"/>
    <w:rsid w:val="00D70AF7"/>
    <w:rsid w:val="00D76785"/>
    <w:rsid w:val="00D92BD3"/>
    <w:rsid w:val="00DA6013"/>
    <w:rsid w:val="00DA6113"/>
    <w:rsid w:val="00DA7C1C"/>
    <w:rsid w:val="00DB3E25"/>
    <w:rsid w:val="00DD2CBA"/>
    <w:rsid w:val="00DD6464"/>
    <w:rsid w:val="00DF75B1"/>
    <w:rsid w:val="00E45EE1"/>
    <w:rsid w:val="00E51D9B"/>
    <w:rsid w:val="00E64291"/>
    <w:rsid w:val="00E66421"/>
    <w:rsid w:val="00E7100D"/>
    <w:rsid w:val="00E715C5"/>
    <w:rsid w:val="00E74758"/>
    <w:rsid w:val="00E90E10"/>
    <w:rsid w:val="00E95436"/>
    <w:rsid w:val="00EC02E3"/>
    <w:rsid w:val="00ED0FA9"/>
    <w:rsid w:val="00ED1CE6"/>
    <w:rsid w:val="00ED1E21"/>
    <w:rsid w:val="00EE1410"/>
    <w:rsid w:val="00EF5C83"/>
    <w:rsid w:val="00F06F3C"/>
    <w:rsid w:val="00F13D30"/>
    <w:rsid w:val="00F26CEB"/>
    <w:rsid w:val="00F3115D"/>
    <w:rsid w:val="00F33C50"/>
    <w:rsid w:val="00F507C7"/>
    <w:rsid w:val="00F5096E"/>
    <w:rsid w:val="00F80991"/>
    <w:rsid w:val="00FA078A"/>
    <w:rsid w:val="00FA5793"/>
    <w:rsid w:val="00FA7C28"/>
    <w:rsid w:val="00FB086C"/>
    <w:rsid w:val="00FB7183"/>
    <w:rsid w:val="00FB7868"/>
    <w:rsid w:val="00FD63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E7FD0E"/>
  <w15:chartTrackingRefBased/>
  <w15:docId w15:val="{81A93626-2CC4-4AEF-8204-A5FDCB5D6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4F74"/>
    <w:pPr>
      <w:widowControl w:val="0"/>
      <w:jc w:val="both"/>
    </w:pPr>
    <w:rPr>
      <w:rFonts w:ascii="Times New Roman" w:eastAsia="等线" w:hAnsi="Times New Roman"/>
    </w:rPr>
  </w:style>
  <w:style w:type="paragraph" w:styleId="1">
    <w:name w:val="heading 1"/>
    <w:basedOn w:val="a"/>
    <w:next w:val="a"/>
    <w:link w:val="10"/>
    <w:uiPriority w:val="9"/>
    <w:qFormat/>
    <w:rsid w:val="000E1812"/>
    <w:pPr>
      <w:keepNext/>
      <w:keepLines/>
      <w:spacing w:after="120"/>
      <w:outlineLvl w:val="0"/>
    </w:pPr>
    <w:rPr>
      <w:bCs/>
      <w:kern w:val="44"/>
      <w:sz w:val="36"/>
      <w:szCs w:val="44"/>
    </w:rPr>
  </w:style>
  <w:style w:type="paragraph" w:styleId="2">
    <w:name w:val="heading 2"/>
    <w:basedOn w:val="a"/>
    <w:next w:val="a"/>
    <w:link w:val="20"/>
    <w:uiPriority w:val="9"/>
    <w:unhideWhenUsed/>
    <w:qFormat/>
    <w:rsid w:val="000E1812"/>
    <w:pPr>
      <w:keepNext/>
      <w:keepLines/>
      <w:spacing w:after="60"/>
      <w:outlineLvl w:val="1"/>
    </w:pPr>
    <w:rPr>
      <w:rFonts w:eastAsiaTheme="majorEastAsia" w:cstheme="majorBidi"/>
      <w:bCs/>
      <w:sz w:val="30"/>
      <w:szCs w:val="32"/>
    </w:rPr>
  </w:style>
  <w:style w:type="paragraph" w:styleId="3">
    <w:name w:val="heading 3"/>
    <w:basedOn w:val="a"/>
    <w:next w:val="a"/>
    <w:link w:val="30"/>
    <w:uiPriority w:val="9"/>
    <w:semiHidden/>
    <w:unhideWhenUsed/>
    <w:qFormat/>
    <w:rsid w:val="000E1812"/>
    <w:pPr>
      <w:keepNext/>
      <w:keepLines/>
      <w:outlineLvl w:val="2"/>
    </w:pPr>
    <w:rPr>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伪代码"/>
    <w:basedOn w:val="a"/>
    <w:link w:val="a4"/>
    <w:qFormat/>
    <w:rsid w:val="00304A39"/>
    <w:pPr>
      <w:spacing w:line="240" w:lineRule="exact"/>
    </w:pPr>
    <w:rPr>
      <w:sz w:val="28"/>
      <w:szCs w:val="28"/>
    </w:rPr>
  </w:style>
  <w:style w:type="character" w:customStyle="1" w:styleId="a4">
    <w:name w:val="伪代码 字符"/>
    <w:basedOn w:val="a0"/>
    <w:link w:val="a3"/>
    <w:rsid w:val="00304A39"/>
    <w:rPr>
      <w:rFonts w:ascii="Times New Roman" w:eastAsia="等线" w:hAnsi="Times New Roman"/>
      <w:sz w:val="28"/>
      <w:szCs w:val="28"/>
    </w:rPr>
  </w:style>
  <w:style w:type="paragraph" w:styleId="a5">
    <w:name w:val="header"/>
    <w:basedOn w:val="a"/>
    <w:link w:val="a6"/>
    <w:uiPriority w:val="99"/>
    <w:unhideWhenUsed/>
    <w:rsid w:val="00304A3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04A39"/>
    <w:rPr>
      <w:sz w:val="18"/>
      <w:szCs w:val="18"/>
    </w:rPr>
  </w:style>
  <w:style w:type="paragraph" w:styleId="a7">
    <w:name w:val="footer"/>
    <w:basedOn w:val="a"/>
    <w:link w:val="a8"/>
    <w:uiPriority w:val="99"/>
    <w:unhideWhenUsed/>
    <w:rsid w:val="00304A39"/>
    <w:pPr>
      <w:tabs>
        <w:tab w:val="center" w:pos="4153"/>
        <w:tab w:val="right" w:pos="8306"/>
      </w:tabs>
      <w:snapToGrid w:val="0"/>
      <w:jc w:val="left"/>
    </w:pPr>
    <w:rPr>
      <w:sz w:val="18"/>
      <w:szCs w:val="18"/>
    </w:rPr>
  </w:style>
  <w:style w:type="character" w:customStyle="1" w:styleId="a8">
    <w:name w:val="页脚 字符"/>
    <w:basedOn w:val="a0"/>
    <w:link w:val="a7"/>
    <w:uiPriority w:val="99"/>
    <w:rsid w:val="00304A39"/>
    <w:rPr>
      <w:sz w:val="18"/>
      <w:szCs w:val="18"/>
    </w:rPr>
  </w:style>
  <w:style w:type="character" w:customStyle="1" w:styleId="10">
    <w:name w:val="标题 1 字符"/>
    <w:basedOn w:val="a0"/>
    <w:link w:val="1"/>
    <w:uiPriority w:val="9"/>
    <w:rsid w:val="000E1812"/>
    <w:rPr>
      <w:rFonts w:ascii="Times New Roman" w:hAnsi="Times New Roman"/>
      <w:bCs/>
      <w:kern w:val="44"/>
      <w:sz w:val="36"/>
      <w:szCs w:val="44"/>
    </w:rPr>
  </w:style>
  <w:style w:type="character" w:customStyle="1" w:styleId="20">
    <w:name w:val="标题 2 字符"/>
    <w:basedOn w:val="a0"/>
    <w:link w:val="2"/>
    <w:uiPriority w:val="9"/>
    <w:rsid w:val="000E1812"/>
    <w:rPr>
      <w:rFonts w:ascii="Times New Roman" w:eastAsiaTheme="majorEastAsia" w:hAnsi="Times New Roman" w:cstheme="majorBidi"/>
      <w:bCs/>
      <w:sz w:val="30"/>
      <w:szCs w:val="32"/>
    </w:rPr>
  </w:style>
  <w:style w:type="character" w:customStyle="1" w:styleId="30">
    <w:name w:val="标题 3 字符"/>
    <w:basedOn w:val="a0"/>
    <w:link w:val="3"/>
    <w:uiPriority w:val="9"/>
    <w:semiHidden/>
    <w:rsid w:val="000E1812"/>
    <w:rPr>
      <w:rFonts w:ascii="Times New Roman" w:hAnsi="Times New Roman"/>
      <w:bCs/>
      <w:sz w:val="32"/>
      <w:szCs w:val="32"/>
    </w:rPr>
  </w:style>
  <w:style w:type="character" w:styleId="a9">
    <w:name w:val="Emphasis"/>
    <w:basedOn w:val="a0"/>
    <w:uiPriority w:val="20"/>
    <w:qFormat/>
    <w:rsid w:val="00934F74"/>
    <w:rPr>
      <w:i/>
      <w:iCs/>
    </w:rPr>
  </w:style>
  <w:style w:type="paragraph" w:customStyle="1" w:styleId="aa">
    <w:name w:val="英文手写体"/>
    <w:basedOn w:val="a"/>
    <w:link w:val="ab"/>
    <w:qFormat/>
    <w:rsid w:val="00071312"/>
    <w:rPr>
      <w:rFonts w:ascii="Montserrat" w:eastAsia="Consolas-with-Yahei" w:hAnsi="Montserrat" w:cs="Microsoft New Tai Lue"/>
    </w:rPr>
  </w:style>
  <w:style w:type="character" w:customStyle="1" w:styleId="ab">
    <w:name w:val="英文手写体 字符"/>
    <w:basedOn w:val="a0"/>
    <w:link w:val="aa"/>
    <w:rsid w:val="00071312"/>
    <w:rPr>
      <w:rFonts w:ascii="Montserrat" w:eastAsia="Consolas-with-Yahei" w:hAnsi="Montserrat" w:cs="Microsoft New Tai Lue"/>
    </w:rPr>
  </w:style>
  <w:style w:type="paragraph" w:styleId="ac">
    <w:name w:val="Title"/>
    <w:basedOn w:val="a"/>
    <w:next w:val="a"/>
    <w:link w:val="ad"/>
    <w:uiPriority w:val="10"/>
    <w:qFormat/>
    <w:rsid w:val="005B7879"/>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uiPriority w:val="10"/>
    <w:rsid w:val="005B7879"/>
    <w:rPr>
      <w:rFonts w:asciiTheme="majorHAnsi" w:eastAsiaTheme="majorEastAsia" w:hAnsiTheme="majorHAnsi" w:cstheme="majorBidi"/>
      <w:b/>
      <w:bCs/>
      <w:sz w:val="32"/>
      <w:szCs w:val="32"/>
    </w:rPr>
  </w:style>
  <w:style w:type="paragraph" w:styleId="ae">
    <w:name w:val="List Paragraph"/>
    <w:basedOn w:val="a"/>
    <w:uiPriority w:val="34"/>
    <w:qFormat/>
    <w:rsid w:val="0054543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690298">
      <w:bodyDiv w:val="1"/>
      <w:marLeft w:val="0"/>
      <w:marRight w:val="0"/>
      <w:marTop w:val="0"/>
      <w:marBottom w:val="0"/>
      <w:divBdr>
        <w:top w:val="none" w:sz="0" w:space="0" w:color="auto"/>
        <w:left w:val="none" w:sz="0" w:space="0" w:color="auto"/>
        <w:bottom w:val="none" w:sz="0" w:space="0" w:color="auto"/>
        <w:right w:val="none" w:sz="0" w:space="0" w:color="auto"/>
      </w:divBdr>
    </w:div>
    <w:div w:id="1809739078">
      <w:bodyDiv w:val="1"/>
      <w:marLeft w:val="0"/>
      <w:marRight w:val="0"/>
      <w:marTop w:val="0"/>
      <w:marBottom w:val="0"/>
      <w:divBdr>
        <w:top w:val="none" w:sz="0" w:space="0" w:color="auto"/>
        <w:left w:val="none" w:sz="0" w:space="0" w:color="auto"/>
        <w:bottom w:val="none" w:sz="0" w:space="0" w:color="auto"/>
        <w:right w:val="none" w:sz="0" w:space="0" w:color="auto"/>
      </w:divBdr>
    </w:div>
    <w:div w:id="1852599019">
      <w:bodyDiv w:val="1"/>
      <w:marLeft w:val="0"/>
      <w:marRight w:val="0"/>
      <w:marTop w:val="0"/>
      <w:marBottom w:val="0"/>
      <w:divBdr>
        <w:top w:val="none" w:sz="0" w:space="0" w:color="auto"/>
        <w:left w:val="none" w:sz="0" w:space="0" w:color="auto"/>
        <w:bottom w:val="none" w:sz="0" w:space="0" w:color="auto"/>
        <w:right w:val="none" w:sz="0" w:space="0" w:color="auto"/>
      </w:divBdr>
      <w:divsChild>
        <w:div w:id="1922712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NUC\Documents\&#33258;&#23450;&#20041;%20Office%20&#27169;&#26495;\postgraduate%20report.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postgraduate report.dotx</Template>
  <TotalTime>1178</TotalTime>
  <Pages>1</Pages>
  <Words>308</Words>
  <Characters>1757</Characters>
  <Application>Microsoft Office Word</Application>
  <DocSecurity>0</DocSecurity>
  <Lines>14</Lines>
  <Paragraphs>4</Paragraphs>
  <ScaleCrop>false</ScaleCrop>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Hours Waking</dc:creator>
  <cp:keywords/>
  <dc:description/>
  <cp:lastModifiedBy>Waking Hours</cp:lastModifiedBy>
  <cp:revision>366</cp:revision>
  <cp:lastPrinted>2023-01-10T03:55:00Z</cp:lastPrinted>
  <dcterms:created xsi:type="dcterms:W3CDTF">2023-01-06T11:52:00Z</dcterms:created>
  <dcterms:modified xsi:type="dcterms:W3CDTF">2023-01-10T07:01:00Z</dcterms:modified>
</cp:coreProperties>
</file>