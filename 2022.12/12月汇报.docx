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DF9A" w14:textId="3943B3B8" w:rsidR="000E1812" w:rsidRDefault="00B2614A" w:rsidP="00774BE3">
      <w:pPr>
        <w:pStyle w:val="ac"/>
      </w:pPr>
      <w:r>
        <w:rPr>
          <w:rFonts w:hint="eastAsia"/>
        </w:rPr>
        <w:t>-</w:t>
      </w:r>
      <w:r w:rsidR="00774BE3">
        <w:t>12</w:t>
      </w:r>
      <w:r w:rsidR="00774BE3">
        <w:rPr>
          <w:rFonts w:hint="eastAsia"/>
        </w:rPr>
        <w:t>月汇报</w:t>
      </w:r>
      <w:r w:rsidR="00EA0E91">
        <w:rPr>
          <w:rFonts w:hint="eastAsia"/>
        </w:rPr>
        <w:t>-Monthly</w:t>
      </w:r>
      <w:r w:rsidR="00EA0E91">
        <w:t xml:space="preserve"> Report</w:t>
      </w:r>
    </w:p>
    <w:p w14:paraId="50D7C387" w14:textId="07E38372" w:rsidR="00774BE3" w:rsidRDefault="00E171F0" w:rsidP="00774BE3">
      <w:r>
        <w:rPr>
          <w:rFonts w:hint="eastAsia"/>
        </w:rPr>
        <w:t>Genera</w:t>
      </w:r>
      <w:r>
        <w:t>tive Adversarial Networks:</w:t>
      </w:r>
      <w:r w:rsidR="00FD5901">
        <w:t xml:space="preserve"> </w:t>
      </w:r>
    </w:p>
    <w:p w14:paraId="1CE4C41E" w14:textId="7E5A8BE1" w:rsidR="00406FC3" w:rsidRDefault="002D327C" w:rsidP="005A128F">
      <w:pPr>
        <w:rPr>
          <w:rFonts w:hint="eastAsia"/>
        </w:rPr>
      </w:pPr>
      <w:r>
        <w:tab/>
      </w:r>
      <w:r w:rsidR="00406FC3" w:rsidRPr="00406FC3">
        <w:t>Generative Adversarial Networks (GANs)</w:t>
      </w:r>
      <w:r w:rsidR="00406FC3">
        <w:t xml:space="preserve"> </w:t>
      </w:r>
      <w:r w:rsidR="00193593">
        <w:t xml:space="preserve">not using </w:t>
      </w:r>
      <w:r w:rsidR="00193593">
        <w:rPr>
          <w:rFonts w:hint="eastAsia"/>
        </w:rPr>
        <w:t>any</w:t>
      </w:r>
      <w:r w:rsidR="00193593">
        <w:t xml:space="preserve"> method to </w:t>
      </w:r>
      <w:r w:rsidR="00406FC3">
        <w:t xml:space="preserve">approximate the distribution of a data. </w:t>
      </w:r>
      <w:r w:rsidR="00AC07F8">
        <w:t>I</w:t>
      </w:r>
      <w:r w:rsidR="00406FC3">
        <w:rPr>
          <w:rFonts w:hint="eastAsia"/>
        </w:rPr>
        <w:t>n</w:t>
      </w:r>
      <w:r w:rsidR="00406FC3">
        <w:t>stead, using deep learning techniques to leaned distr</w:t>
      </w:r>
      <w:r w:rsidR="00D636D5">
        <w:t>ibution of the true data,</w:t>
      </w:r>
      <w:r w:rsidR="005C5539">
        <w:t xml:space="preserve"> </w:t>
      </w:r>
      <w:r w:rsidR="005C5539">
        <w:rPr>
          <w:rFonts w:hint="eastAsia"/>
        </w:rPr>
        <w:t>and</w:t>
      </w:r>
      <w:r w:rsidR="005C5539">
        <w:t xml:space="preserve"> then </w:t>
      </w:r>
      <w:r w:rsidR="00D636D5">
        <w:t>it</w:t>
      </w:r>
      <w:r w:rsidR="00320A64">
        <w:t xml:space="preserve"> can output a result that conforms to the learned distribution of the data</w:t>
      </w:r>
      <w:r w:rsidR="00795E68">
        <w:t xml:space="preserve"> </w:t>
      </w:r>
      <w:r w:rsidR="00795E68">
        <w:t>ultimately</w:t>
      </w:r>
      <w:r w:rsidR="00320A64">
        <w:t xml:space="preserve">. The advantage of this is </w:t>
      </w:r>
      <w:r w:rsidR="007719AE">
        <w:t xml:space="preserve">that we can directly generate data </w:t>
      </w:r>
      <w:r w:rsidR="00EE56CD">
        <w:t>via</w:t>
      </w:r>
      <w:r w:rsidR="007719AE">
        <w:t xml:space="preserve"> learn the distribution of this data. The disadvantage is that we do not know what the distribution of the real data looks like. The training of GAN is similar to a two-player game in game theory, and after confrontation, it reaches a Nash Equilibrium. </w:t>
      </w:r>
      <w:r w:rsidR="007719AE">
        <w:rPr>
          <w:rFonts w:hint="eastAsia"/>
        </w:rPr>
        <w:t>In</w:t>
      </w:r>
      <w:r w:rsidR="007719AE">
        <w:t xml:space="preserve"> </w:t>
      </w:r>
      <w:r w:rsidR="00193593">
        <w:t xml:space="preserve">one epoch, we first iterate D for k times, samples noise data generated by G and real data, then take the gradient of D’s computation graph to update D. Then, we sample noise data for G and take the </w:t>
      </w:r>
      <w:r w:rsidR="004D6530" w:rsidRPr="004D6530">
        <w:t>derivative of G's computation graph to update G. It is important to note that D and G must be "balanced in power," which means that one should not be too strong (and the other too weak, similarly). For example, if D is too strong, then G's outputs can easily be classified as 0, and the result is 1. After being mapped through the log function, the final number will converge to 0, and the gradient will also be close to 0, which makes it difficult for G to be updated.</w:t>
      </w:r>
      <w:r w:rsidR="0065069F" w:rsidRPr="0065069F">
        <w:t xml:space="preserve"> </w:t>
      </w:r>
      <w:r w:rsidR="0065069F">
        <w:rPr>
          <w:rFonts w:hint="eastAsia"/>
        </w:rPr>
        <w:t>The</w:t>
      </w:r>
      <w:r w:rsidR="0065069F">
        <w:t xml:space="preserve"> theoretical optimal solution is </w:t>
      </w:r>
      <w:r w:rsidR="0065069F" w:rsidRPr="00F7005E">
        <w:rPr>
          <w:position w:val="-23"/>
        </w:rPr>
        <w:object w:dxaOrig="1603" w:dyaOrig="577" w14:anchorId="5BC0B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9.95pt;height:29pt" o:ole="">
            <v:imagedata r:id="rId7" o:title=""/>
          </v:shape>
          <o:OLEObject Type="Embed" ProgID="Equation.AxMath" ShapeID="_x0000_i1032" DrawAspect="Content" ObjectID="_1733340769" r:id="rId8"/>
        </w:object>
      </w:r>
      <w:r w:rsidR="0065069F">
        <w:t xml:space="preserve">. which is a valid conclusion to determine whether two distributions are the same distributions. </w:t>
      </w:r>
    </w:p>
    <w:p w14:paraId="5680B4E6" w14:textId="72B53511" w:rsidR="005A128F" w:rsidRPr="006C526E" w:rsidRDefault="002D327C" w:rsidP="005A128F">
      <w:r>
        <w:tab/>
      </w:r>
      <w:r w:rsidR="00FD5901">
        <w:rPr>
          <w:rFonts w:hint="eastAsia"/>
        </w:rPr>
        <w:t>G</w:t>
      </w:r>
      <w:r w:rsidR="00FD5901">
        <w:t>A</w:t>
      </w:r>
      <w:r w:rsidR="00FD5901">
        <w:rPr>
          <w:rFonts w:hint="eastAsia"/>
        </w:rPr>
        <w:t>N</w:t>
      </w:r>
      <w:r w:rsidR="00773052">
        <w:rPr>
          <w:rFonts w:hint="eastAsia"/>
        </w:rPr>
        <w:t>不使用</w:t>
      </w:r>
      <w:r w:rsidR="00D07050">
        <w:rPr>
          <w:rFonts w:hint="eastAsia"/>
        </w:rPr>
        <w:t>任何方法去近似一份数据的分布</w:t>
      </w:r>
      <w:r w:rsidR="00D07050">
        <w:rPr>
          <w:rFonts w:hint="eastAsia"/>
        </w:rPr>
        <w:t>.</w:t>
      </w:r>
      <w:r w:rsidR="00A63FFA">
        <w:t xml:space="preserve"> </w:t>
      </w:r>
      <w:r w:rsidR="00A63FFA">
        <w:rPr>
          <w:rFonts w:hint="eastAsia"/>
        </w:rPr>
        <w:t>而是使用</w:t>
      </w:r>
      <w:r w:rsidR="00141A8D">
        <w:rPr>
          <w:rFonts w:hint="eastAsia"/>
        </w:rPr>
        <w:t>深度的方法</w:t>
      </w:r>
      <w:r w:rsidR="00141A8D">
        <w:rPr>
          <w:rFonts w:hint="eastAsia"/>
        </w:rPr>
        <w:t>,</w:t>
      </w:r>
      <w:r w:rsidR="00141A8D">
        <w:t xml:space="preserve"> </w:t>
      </w:r>
      <w:r w:rsidR="00141A8D">
        <w:rPr>
          <w:rFonts w:hint="eastAsia"/>
        </w:rPr>
        <w:t>学习数据的分布</w:t>
      </w:r>
      <w:r w:rsidR="00141A8D">
        <w:rPr>
          <w:rFonts w:hint="eastAsia"/>
        </w:rPr>
        <w:t>,</w:t>
      </w:r>
      <w:r w:rsidR="00141A8D">
        <w:t xml:space="preserve"> </w:t>
      </w:r>
      <w:r w:rsidR="00141A8D">
        <w:rPr>
          <w:rFonts w:hint="eastAsia"/>
        </w:rPr>
        <w:t>使得最终可以输出一个符合学习数据分布的</w:t>
      </w:r>
      <w:r w:rsidR="008A53F2">
        <w:rPr>
          <w:rFonts w:hint="eastAsia"/>
        </w:rPr>
        <w:t>结果</w:t>
      </w:r>
      <w:r w:rsidR="00141A8D">
        <w:rPr>
          <w:rFonts w:hint="eastAsia"/>
        </w:rPr>
        <w:t>.</w:t>
      </w:r>
      <w:r w:rsidR="00761A81">
        <w:t xml:space="preserve"> </w:t>
      </w:r>
      <w:r w:rsidR="004949C9">
        <w:rPr>
          <w:rFonts w:hint="eastAsia"/>
        </w:rPr>
        <w:t>好处是说我们可以直接生成数据</w:t>
      </w:r>
      <w:r w:rsidR="004949C9">
        <w:rPr>
          <w:rFonts w:hint="eastAsia"/>
        </w:rPr>
        <w:t>,</w:t>
      </w:r>
      <w:r w:rsidR="004949C9">
        <w:t xml:space="preserve"> </w:t>
      </w:r>
      <w:r w:rsidR="004949C9">
        <w:rPr>
          <w:rFonts w:hint="eastAsia"/>
        </w:rPr>
        <w:t>而不使用其他方法学习到这份数据的分布</w:t>
      </w:r>
      <w:r w:rsidR="004949C9">
        <w:rPr>
          <w:rFonts w:hint="eastAsia"/>
        </w:rPr>
        <w:t>,</w:t>
      </w:r>
      <w:r w:rsidR="004949C9">
        <w:t xml:space="preserve"> </w:t>
      </w:r>
      <w:r w:rsidR="004949C9">
        <w:rPr>
          <w:rFonts w:hint="eastAsia"/>
        </w:rPr>
        <w:t>坏处是说我们不知道真实数据的分布是什么样子</w:t>
      </w:r>
      <w:r w:rsidR="004949C9">
        <w:rPr>
          <w:rFonts w:hint="eastAsia"/>
        </w:rPr>
        <w:t>.</w:t>
      </w:r>
      <w:r w:rsidR="004949C9">
        <w:t xml:space="preserve"> </w:t>
      </w:r>
      <w:r w:rsidR="005E4A2F">
        <w:t>GAN</w:t>
      </w:r>
      <w:r w:rsidR="003B56B6">
        <w:rPr>
          <w:rFonts w:hint="eastAsia"/>
        </w:rPr>
        <w:t>的</w:t>
      </w:r>
      <w:r w:rsidR="005E4A2F">
        <w:rPr>
          <w:rFonts w:hint="eastAsia"/>
        </w:rPr>
        <w:t>训练类似于博弈论中的双人游戏</w:t>
      </w:r>
      <w:r w:rsidR="005E4A2F">
        <w:rPr>
          <w:rFonts w:hint="eastAsia"/>
        </w:rPr>
        <w:t>,</w:t>
      </w:r>
      <w:r w:rsidR="005E4A2F">
        <w:t xml:space="preserve"> </w:t>
      </w:r>
      <w:r w:rsidR="005E4A2F">
        <w:rPr>
          <w:rFonts w:hint="eastAsia"/>
        </w:rPr>
        <w:t>经过对抗</w:t>
      </w:r>
      <w:r w:rsidR="005E4A2F">
        <w:rPr>
          <w:rFonts w:hint="eastAsia"/>
        </w:rPr>
        <w:t>,</w:t>
      </w:r>
      <w:r w:rsidR="005E4A2F">
        <w:t xml:space="preserve"> </w:t>
      </w:r>
      <w:r w:rsidR="00B92530">
        <w:rPr>
          <w:rFonts w:hint="eastAsia"/>
        </w:rPr>
        <w:t>最终达到纳什均衡</w:t>
      </w:r>
      <w:r w:rsidR="00B92530">
        <w:rPr>
          <w:rFonts w:hint="eastAsia"/>
        </w:rPr>
        <w:t>.</w:t>
      </w:r>
      <w:r w:rsidR="00B92530">
        <w:t xml:space="preserve"> </w:t>
      </w:r>
      <w:r w:rsidR="00733C73">
        <w:rPr>
          <w:rFonts w:hint="eastAsia"/>
        </w:rPr>
        <w:t>在一个</w:t>
      </w:r>
      <w:r w:rsidR="00733C73">
        <w:rPr>
          <w:rFonts w:hint="eastAsia"/>
        </w:rPr>
        <w:t>epoch</w:t>
      </w:r>
      <w:r w:rsidR="00733C73">
        <w:rPr>
          <w:rFonts w:hint="eastAsia"/>
        </w:rPr>
        <w:t>中</w:t>
      </w:r>
      <w:r w:rsidR="00733C73">
        <w:rPr>
          <w:rFonts w:hint="eastAsia"/>
        </w:rPr>
        <w:t>,</w:t>
      </w:r>
      <w:r w:rsidR="00733C73">
        <w:t xml:space="preserve"> </w:t>
      </w:r>
      <w:r w:rsidR="00733C73">
        <w:rPr>
          <w:rFonts w:hint="eastAsia"/>
        </w:rPr>
        <w:t>我们首先对</w:t>
      </w:r>
      <w:r w:rsidR="00733C73">
        <w:rPr>
          <w:rFonts w:hint="eastAsia"/>
        </w:rPr>
        <w:t>D</w:t>
      </w:r>
      <w:r w:rsidR="00733C73">
        <w:rPr>
          <w:rFonts w:hint="eastAsia"/>
        </w:rPr>
        <w:t>进行</w:t>
      </w:r>
      <w:r w:rsidR="00733C73">
        <w:rPr>
          <w:rFonts w:hint="eastAsia"/>
        </w:rPr>
        <w:t>k</w:t>
      </w:r>
      <w:r w:rsidR="00733C73">
        <w:rPr>
          <w:rFonts w:hint="eastAsia"/>
        </w:rPr>
        <w:t>次</w:t>
      </w:r>
      <w:r w:rsidR="000123A8">
        <w:rPr>
          <w:rFonts w:hint="eastAsia"/>
        </w:rPr>
        <w:t>迭代，</w:t>
      </w:r>
      <w:r w:rsidR="00D62542">
        <w:rPr>
          <w:rFonts w:hint="eastAsia"/>
        </w:rPr>
        <w:t>采样</w:t>
      </w:r>
      <w:r w:rsidR="00315379">
        <w:rPr>
          <w:rFonts w:hint="eastAsia"/>
        </w:rPr>
        <w:t>经过</w:t>
      </w:r>
      <w:r w:rsidR="00315379">
        <w:rPr>
          <w:rFonts w:hint="eastAsia"/>
        </w:rPr>
        <w:t>G</w:t>
      </w:r>
      <w:r w:rsidR="00315379">
        <w:rPr>
          <w:rFonts w:hint="eastAsia"/>
        </w:rPr>
        <w:t>的</w:t>
      </w:r>
      <w:r w:rsidR="00966B30">
        <w:rPr>
          <w:rFonts w:hint="eastAsia"/>
        </w:rPr>
        <w:t>噪声数据和真实</w:t>
      </w:r>
      <w:r w:rsidR="007328A7">
        <w:rPr>
          <w:rFonts w:hint="eastAsia"/>
        </w:rPr>
        <w:t>数据，然后对</w:t>
      </w:r>
      <w:r w:rsidR="007328A7">
        <w:rPr>
          <w:rFonts w:hint="eastAsia"/>
        </w:rPr>
        <w:t>D</w:t>
      </w:r>
      <w:r w:rsidR="007328A7">
        <w:rPr>
          <w:rFonts w:hint="eastAsia"/>
        </w:rPr>
        <w:t>的计算图求梯度，以此更新</w:t>
      </w:r>
      <w:r w:rsidR="007328A7">
        <w:rPr>
          <w:rFonts w:hint="eastAsia"/>
        </w:rPr>
        <w:t>D</w:t>
      </w:r>
      <w:r w:rsidR="007328A7">
        <w:rPr>
          <w:rFonts w:hint="eastAsia"/>
        </w:rPr>
        <w:t>。</w:t>
      </w:r>
      <w:r w:rsidR="00B05380">
        <w:rPr>
          <w:rFonts w:hint="eastAsia"/>
        </w:rPr>
        <w:t>然后采样噪音数据给</w:t>
      </w:r>
      <w:r w:rsidR="00B05380">
        <w:rPr>
          <w:rFonts w:hint="eastAsia"/>
        </w:rPr>
        <w:t>G</w:t>
      </w:r>
      <w:r w:rsidR="00F43E04">
        <w:rPr>
          <w:rFonts w:hint="eastAsia"/>
        </w:rPr>
        <w:t>，对</w:t>
      </w:r>
      <w:r w:rsidR="00F43E04">
        <w:rPr>
          <w:rFonts w:hint="eastAsia"/>
        </w:rPr>
        <w:t>G</w:t>
      </w:r>
      <w:r w:rsidR="00F43E04">
        <w:rPr>
          <w:rFonts w:hint="eastAsia"/>
        </w:rPr>
        <w:t>的计算图进行求导，更新</w:t>
      </w:r>
      <w:r w:rsidR="00F43E04">
        <w:rPr>
          <w:rFonts w:hint="eastAsia"/>
        </w:rPr>
        <w:t>G</w:t>
      </w:r>
      <w:r w:rsidR="00972766">
        <w:rPr>
          <w:rFonts w:hint="eastAsia"/>
        </w:rPr>
        <w:t>。需要注意的是</w:t>
      </w:r>
      <w:r w:rsidR="00972766">
        <w:rPr>
          <w:rFonts w:hint="eastAsia"/>
        </w:rPr>
        <w:t>D</w:t>
      </w:r>
      <w:r w:rsidR="00972766">
        <w:rPr>
          <w:rFonts w:hint="eastAsia"/>
        </w:rPr>
        <w:t>和</w:t>
      </w:r>
      <w:r w:rsidR="00972766">
        <w:rPr>
          <w:rFonts w:hint="eastAsia"/>
        </w:rPr>
        <w:t>G</w:t>
      </w:r>
      <w:r w:rsidR="00972766">
        <w:rPr>
          <w:rFonts w:hint="eastAsia"/>
        </w:rPr>
        <w:t>要“势均力敌”</w:t>
      </w:r>
      <w:r w:rsidR="00972766">
        <w:rPr>
          <w:rFonts w:hint="eastAsia"/>
        </w:rPr>
        <w:t>,</w:t>
      </w:r>
      <w:r w:rsidR="00972766">
        <w:t xml:space="preserve"> </w:t>
      </w:r>
      <w:r w:rsidR="00972766">
        <w:rPr>
          <w:rFonts w:hint="eastAsia"/>
        </w:rPr>
        <w:t>也就是说不要某方</w:t>
      </w:r>
      <w:r w:rsidR="00E53EB3">
        <w:rPr>
          <w:rFonts w:hint="eastAsia"/>
        </w:rPr>
        <w:t>过强</w:t>
      </w:r>
      <w:r w:rsidR="00E53EB3">
        <w:rPr>
          <w:rFonts w:hint="eastAsia"/>
        </w:rPr>
        <w:t>(</w:t>
      </w:r>
      <w:r w:rsidR="00E53EB3">
        <w:rPr>
          <w:rFonts w:hint="eastAsia"/>
        </w:rPr>
        <w:t>另一方则过弱</w:t>
      </w:r>
      <w:r w:rsidR="00E53EB3">
        <w:rPr>
          <w:rFonts w:hint="eastAsia"/>
        </w:rPr>
        <w:t>,</w:t>
      </w:r>
      <w:r w:rsidR="00E53EB3">
        <w:t xml:space="preserve"> </w:t>
      </w:r>
      <w:r w:rsidR="00E53EB3">
        <w:rPr>
          <w:rFonts w:hint="eastAsia"/>
        </w:rPr>
        <w:t>同理</w:t>
      </w:r>
      <w:r w:rsidR="00E53EB3">
        <w:rPr>
          <w:rFonts w:hint="eastAsia"/>
        </w:rPr>
        <w:t>)</w:t>
      </w:r>
      <w:r w:rsidR="00DB02B3">
        <w:rPr>
          <w:rFonts w:hint="eastAsia"/>
        </w:rPr>
        <w:t>,</w:t>
      </w:r>
      <w:r w:rsidR="00A57E6D">
        <w:t xml:space="preserve"> </w:t>
      </w:r>
      <w:r w:rsidR="00CC481A">
        <w:rPr>
          <w:rFonts w:hint="eastAsia"/>
        </w:rPr>
        <w:t>举个例子</w:t>
      </w:r>
      <w:r w:rsidR="00EA70C9">
        <w:rPr>
          <w:rFonts w:hint="eastAsia"/>
        </w:rPr>
        <w:t>:</w:t>
      </w:r>
      <w:r w:rsidR="00EA70C9">
        <w:t xml:space="preserve"> </w:t>
      </w:r>
      <w:r w:rsidR="00CC481A">
        <w:rPr>
          <w:rFonts w:hint="eastAsia"/>
        </w:rPr>
        <w:t>如果</w:t>
      </w:r>
      <w:r w:rsidR="00CC481A">
        <w:rPr>
          <w:rFonts w:hint="eastAsia"/>
        </w:rPr>
        <w:t>D</w:t>
      </w:r>
      <w:r w:rsidR="00CC481A">
        <w:rPr>
          <w:rFonts w:hint="eastAsia"/>
        </w:rPr>
        <w:t>过强</w:t>
      </w:r>
      <w:r w:rsidR="00CC481A">
        <w:rPr>
          <w:rFonts w:hint="eastAsia"/>
        </w:rPr>
        <w:t>,</w:t>
      </w:r>
      <w:r w:rsidR="00CC481A">
        <w:t xml:space="preserve"> </w:t>
      </w:r>
      <w:r w:rsidR="00CC481A">
        <w:rPr>
          <w:rFonts w:hint="eastAsia"/>
        </w:rPr>
        <w:t>那么</w:t>
      </w:r>
      <w:r w:rsidR="00CC481A">
        <w:rPr>
          <w:rFonts w:hint="eastAsia"/>
        </w:rPr>
        <w:t>G</w:t>
      </w:r>
      <w:r w:rsidR="00CC481A">
        <w:rPr>
          <w:rFonts w:hint="eastAsia"/>
        </w:rPr>
        <w:t>的输出都能</w:t>
      </w:r>
      <w:r w:rsidR="00001D8A">
        <w:rPr>
          <w:rFonts w:hint="eastAsia"/>
        </w:rPr>
        <w:t>更容易被</w:t>
      </w:r>
      <w:r w:rsidR="00CC481A">
        <w:rPr>
          <w:rFonts w:hint="eastAsia"/>
        </w:rPr>
        <w:t>判定为</w:t>
      </w:r>
      <w:r w:rsidR="00CC481A">
        <w:rPr>
          <w:rFonts w:hint="eastAsia"/>
        </w:rPr>
        <w:t>0,</w:t>
      </w:r>
      <w:r w:rsidR="00CC481A">
        <w:t xml:space="preserve"> </w:t>
      </w:r>
      <w:r w:rsidR="005D17AF">
        <w:rPr>
          <w:rFonts w:hint="eastAsia"/>
        </w:rPr>
        <w:t>结果为</w:t>
      </w:r>
      <w:r w:rsidR="005D17AF">
        <w:rPr>
          <w:rFonts w:hint="eastAsia"/>
        </w:rPr>
        <w:t>1,</w:t>
      </w:r>
      <w:r w:rsidR="005D17AF">
        <w:t xml:space="preserve"> </w:t>
      </w:r>
      <w:r w:rsidR="005D17AF">
        <w:rPr>
          <w:rFonts w:hint="eastAsia"/>
        </w:rPr>
        <w:t>经过</w:t>
      </w:r>
      <w:r w:rsidR="005D17AF">
        <w:rPr>
          <w:rFonts w:hint="eastAsia"/>
        </w:rPr>
        <w:t>log</w:t>
      </w:r>
      <w:r w:rsidR="005D17AF">
        <w:rPr>
          <w:rFonts w:hint="eastAsia"/>
        </w:rPr>
        <w:t>函数映射</w:t>
      </w:r>
      <w:r w:rsidR="005D17AF">
        <w:rPr>
          <w:rFonts w:hint="eastAsia"/>
        </w:rPr>
        <w:t>,</w:t>
      </w:r>
      <w:r w:rsidR="005D17AF">
        <w:t xml:space="preserve"> </w:t>
      </w:r>
      <w:r w:rsidR="005D17AF">
        <w:rPr>
          <w:rFonts w:hint="eastAsia"/>
        </w:rPr>
        <w:t>最终的数是</w:t>
      </w:r>
      <w:r w:rsidR="007534E2">
        <w:rPr>
          <w:rFonts w:hint="eastAsia"/>
        </w:rPr>
        <w:t>收敛到</w:t>
      </w:r>
      <w:r w:rsidR="005D17AF">
        <w:rPr>
          <w:rFonts w:hint="eastAsia"/>
        </w:rPr>
        <w:t>0,</w:t>
      </w:r>
      <w:r w:rsidR="005D17AF">
        <w:t xml:space="preserve"> </w:t>
      </w:r>
      <w:r w:rsidR="005D17AF">
        <w:rPr>
          <w:rFonts w:hint="eastAsia"/>
        </w:rPr>
        <w:t>那么求梯度也是靠近</w:t>
      </w:r>
      <w:r w:rsidR="005D17AF">
        <w:rPr>
          <w:rFonts w:hint="eastAsia"/>
        </w:rPr>
        <w:t>0,</w:t>
      </w:r>
      <w:r w:rsidR="005D17AF">
        <w:t xml:space="preserve"> </w:t>
      </w:r>
      <w:r w:rsidR="005D17AF">
        <w:rPr>
          <w:rFonts w:hint="eastAsia"/>
        </w:rPr>
        <w:t>这就使得</w:t>
      </w:r>
      <w:r w:rsidR="005D17AF">
        <w:rPr>
          <w:rFonts w:hint="eastAsia"/>
        </w:rPr>
        <w:t>G</w:t>
      </w:r>
      <w:r w:rsidR="005D17AF">
        <w:rPr>
          <w:rFonts w:hint="eastAsia"/>
        </w:rPr>
        <w:t>很难被更新</w:t>
      </w:r>
      <w:r w:rsidR="005D17AF">
        <w:rPr>
          <w:rFonts w:hint="eastAsia"/>
        </w:rPr>
        <w:t>.</w:t>
      </w:r>
      <w:r w:rsidR="005D17AF">
        <w:t xml:space="preserve"> </w:t>
      </w:r>
      <w:r w:rsidR="004661DE">
        <w:rPr>
          <w:rFonts w:hint="eastAsia"/>
        </w:rPr>
        <w:t>理论上</w:t>
      </w:r>
      <w:r w:rsidR="006C526E">
        <w:rPr>
          <w:rFonts w:hint="eastAsia"/>
        </w:rPr>
        <w:t>最</w:t>
      </w:r>
      <w:r w:rsidR="003F76E3">
        <w:rPr>
          <w:rFonts w:hint="eastAsia"/>
        </w:rPr>
        <w:t>优</w:t>
      </w:r>
      <w:r w:rsidR="006C526E">
        <w:rPr>
          <w:rFonts w:hint="eastAsia"/>
        </w:rPr>
        <w:t>解</w:t>
      </w:r>
      <w:r w:rsidR="004661DE">
        <w:rPr>
          <w:rFonts w:hint="eastAsia"/>
        </w:rPr>
        <w:t>为</w:t>
      </w:r>
      <w:r w:rsidR="00F7005E" w:rsidRPr="00F7005E">
        <w:rPr>
          <w:position w:val="-23"/>
        </w:rPr>
        <w:object w:dxaOrig="1603" w:dyaOrig="577" w14:anchorId="22C6F2D2">
          <v:shape id="_x0000_i1031" type="#_x0000_t75" style="width:79.95pt;height:29pt" o:ole="">
            <v:imagedata r:id="rId7" o:title=""/>
          </v:shape>
          <o:OLEObject Type="Embed" ProgID="Equation.AxMath" ShapeID="_x0000_i1031" DrawAspect="Content" ObjectID="_1733340770" r:id="rId9"/>
        </w:object>
      </w:r>
      <w:r w:rsidR="004437C9">
        <w:rPr>
          <w:rFonts w:hint="eastAsia"/>
        </w:rPr>
        <w:t>。</w:t>
      </w:r>
      <w:r w:rsidR="003D63F3">
        <w:rPr>
          <w:rFonts w:hint="eastAsia"/>
        </w:rPr>
        <w:t>（</w:t>
      </w:r>
      <w:r w:rsidR="0059057E">
        <w:rPr>
          <w:rFonts w:hint="eastAsia"/>
        </w:rPr>
        <w:t>证略，</w:t>
      </w:r>
      <w:r w:rsidR="006C526E">
        <w:rPr>
          <w:rFonts w:hint="eastAsia"/>
        </w:rPr>
        <w:t>公式还在看</w:t>
      </w:r>
      <w:r w:rsidR="006C526E">
        <w:rPr>
          <w:rFonts w:hint="eastAsia"/>
        </w:rPr>
        <w:t>(</w:t>
      </w:r>
      <w:r w:rsidR="006C526E">
        <w:rPr>
          <w:rFonts w:hint="eastAsia"/>
        </w:rPr>
        <w:t>⊙﹏⊙</w:t>
      </w:r>
      <w:r w:rsidR="006C526E">
        <w:rPr>
          <w:rFonts w:hint="eastAsia"/>
        </w:rPr>
        <w:t>)</w:t>
      </w:r>
      <w:r w:rsidR="00896834">
        <w:rPr>
          <w:rFonts w:hint="eastAsia"/>
        </w:rPr>
        <w:t>）</w:t>
      </w:r>
      <w:r w:rsidR="00DB0FFF">
        <w:rPr>
          <w:rFonts w:hint="eastAsia"/>
        </w:rPr>
        <w:t>。</w:t>
      </w:r>
      <w:r w:rsidR="003D0AE7">
        <w:rPr>
          <w:rFonts w:hint="eastAsia"/>
        </w:rPr>
        <w:t>这也是在判断两个分布是否是同一种分布的有效结论</w:t>
      </w:r>
      <w:r w:rsidR="00C6259F">
        <w:rPr>
          <w:rFonts w:hint="eastAsia"/>
        </w:rPr>
        <w:t>.</w:t>
      </w:r>
    </w:p>
    <w:p w14:paraId="2C86283F" w14:textId="77777777" w:rsidR="00C653FE" w:rsidRPr="00DB0FFF" w:rsidRDefault="00C653FE" w:rsidP="005A128F">
      <w:pPr>
        <w:rPr>
          <w:rFonts w:hint="eastAsia"/>
        </w:rPr>
      </w:pP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7881"/>
      </w:tblGrid>
      <w:tr w:rsidR="009D7F62" w:rsidRPr="00517E8C" w14:paraId="7E7B73D0" w14:textId="77777777" w:rsidTr="00034F4A">
        <w:trPr>
          <w:jc w:val="center"/>
        </w:trPr>
        <w:tc>
          <w:tcPr>
            <w:tcW w:w="8302" w:type="dxa"/>
            <w:gridSpan w:val="2"/>
            <w:tcBorders>
              <w:top w:val="single" w:sz="12" w:space="0" w:color="auto"/>
              <w:bottom w:val="single" w:sz="8" w:space="0" w:color="auto"/>
            </w:tcBorders>
            <w:vAlign w:val="center"/>
          </w:tcPr>
          <w:p w14:paraId="68D996CF" w14:textId="15D925B5" w:rsidR="009D7F62" w:rsidRPr="00517E8C" w:rsidRDefault="009D7F62" w:rsidP="00034F4A">
            <w:pPr>
              <w:rPr>
                <w:sz w:val="28"/>
                <w:szCs w:val="28"/>
              </w:rPr>
            </w:pPr>
            <w:r>
              <w:rPr>
                <w:rFonts w:hint="eastAsia"/>
                <w:sz w:val="28"/>
                <w:szCs w:val="28"/>
              </w:rPr>
              <w:t>GAN</w:t>
            </w:r>
            <w:r>
              <w:rPr>
                <w:sz w:val="28"/>
                <w:szCs w:val="28"/>
              </w:rPr>
              <w:t xml:space="preserve"> Train</w:t>
            </w:r>
            <w:r w:rsidR="00497899">
              <w:rPr>
                <w:sz w:val="28"/>
                <w:szCs w:val="28"/>
              </w:rPr>
              <w:t xml:space="preserve"> process:</w:t>
            </w:r>
          </w:p>
        </w:tc>
      </w:tr>
      <w:tr w:rsidR="009D7F62" w:rsidRPr="00517E8C" w14:paraId="5746DDD1" w14:textId="77777777" w:rsidTr="00034F4A">
        <w:trPr>
          <w:jc w:val="center"/>
        </w:trPr>
        <w:tc>
          <w:tcPr>
            <w:tcW w:w="8302" w:type="dxa"/>
            <w:gridSpan w:val="2"/>
            <w:tcBorders>
              <w:top w:val="single" w:sz="8" w:space="0" w:color="auto"/>
            </w:tcBorders>
            <w:vAlign w:val="center"/>
          </w:tcPr>
          <w:p w14:paraId="6116F2FD" w14:textId="6287C5D5" w:rsidR="009D7F62" w:rsidRPr="00836AC1" w:rsidRDefault="009C74FA" w:rsidP="00034F4A">
            <w:pPr>
              <w:rPr>
                <w:b/>
                <w:bCs/>
                <w:sz w:val="28"/>
                <w:szCs w:val="28"/>
              </w:rPr>
            </w:pPr>
            <w:r>
              <w:rPr>
                <w:b/>
                <w:bCs/>
                <w:sz w:val="28"/>
                <w:szCs w:val="28"/>
              </w:rPr>
              <w:t xml:space="preserve">for </w:t>
            </w:r>
            <w:r>
              <w:rPr>
                <w:sz w:val="28"/>
                <w:szCs w:val="28"/>
              </w:rPr>
              <w:t>epoch</w:t>
            </w:r>
            <w:r w:rsidR="00836AC1">
              <w:rPr>
                <w:sz w:val="28"/>
                <w:szCs w:val="28"/>
              </w:rPr>
              <w:t xml:space="preserve"> </w:t>
            </w:r>
            <w:r w:rsidR="00836AC1">
              <w:rPr>
                <w:b/>
                <w:bCs/>
                <w:sz w:val="28"/>
                <w:szCs w:val="28"/>
              </w:rPr>
              <w:t>do</w:t>
            </w:r>
            <w:r w:rsidR="00982886">
              <w:rPr>
                <w:b/>
                <w:bCs/>
                <w:sz w:val="28"/>
                <w:szCs w:val="28"/>
              </w:rPr>
              <w:t>:</w:t>
            </w:r>
          </w:p>
          <w:p w14:paraId="4128DA2E" w14:textId="07AAB182" w:rsidR="009D7F62" w:rsidRPr="00BE4D1B" w:rsidRDefault="00F9184D" w:rsidP="009C74FA">
            <w:pPr>
              <w:ind w:firstLineChars="100" w:firstLine="210"/>
              <w:rPr>
                <w:b/>
                <w:bCs/>
              </w:rPr>
            </w:pPr>
            <w:r>
              <w:rPr>
                <w:b/>
                <w:bCs/>
              </w:rPr>
              <w:tab/>
            </w:r>
            <w:r>
              <w:rPr>
                <w:rFonts w:hint="eastAsia"/>
                <w:b/>
                <w:bCs/>
                <w:sz w:val="28"/>
                <w:szCs w:val="28"/>
              </w:rPr>
              <w:t>f</w:t>
            </w:r>
            <w:r>
              <w:rPr>
                <w:b/>
                <w:bCs/>
                <w:sz w:val="28"/>
                <w:szCs w:val="28"/>
              </w:rPr>
              <w:t xml:space="preserve">or </w:t>
            </w:r>
            <w:r>
              <w:rPr>
                <w:sz w:val="28"/>
                <w:szCs w:val="28"/>
              </w:rPr>
              <w:t xml:space="preserve">k steps </w:t>
            </w:r>
            <w:r>
              <w:rPr>
                <w:rFonts w:hint="eastAsia"/>
                <w:b/>
                <w:bCs/>
                <w:sz w:val="28"/>
                <w:szCs w:val="28"/>
              </w:rPr>
              <w:t>do</w:t>
            </w:r>
            <w:r>
              <w:rPr>
                <w:b/>
                <w:bCs/>
                <w:sz w:val="28"/>
                <w:szCs w:val="28"/>
              </w:rPr>
              <w:t>:</w:t>
            </w:r>
          </w:p>
        </w:tc>
      </w:tr>
      <w:tr w:rsidR="009D7F62" w:rsidRPr="00517E8C" w14:paraId="1E2EC3AA" w14:textId="77777777" w:rsidTr="00034F4A">
        <w:trPr>
          <w:jc w:val="center"/>
        </w:trPr>
        <w:tc>
          <w:tcPr>
            <w:tcW w:w="421" w:type="dxa"/>
            <w:vAlign w:val="center"/>
          </w:tcPr>
          <w:p w14:paraId="54B8833A" w14:textId="77777777" w:rsidR="009D7F62" w:rsidRPr="000E2C97" w:rsidRDefault="009D7F62" w:rsidP="000E2C97">
            <w:pPr>
              <w:rPr>
                <w:sz w:val="28"/>
                <w:szCs w:val="28"/>
              </w:rPr>
            </w:pPr>
          </w:p>
        </w:tc>
        <w:tc>
          <w:tcPr>
            <w:tcW w:w="7881" w:type="dxa"/>
            <w:vAlign w:val="center"/>
          </w:tcPr>
          <w:p w14:paraId="458F1BEA" w14:textId="516D1B89" w:rsidR="009027BC" w:rsidRPr="009027BC" w:rsidRDefault="00BE4D1B" w:rsidP="00034F4A">
            <w:pPr>
              <w:rPr>
                <w:sz w:val="28"/>
                <w:szCs w:val="28"/>
              </w:rPr>
            </w:pPr>
            <w:r>
              <w:rPr>
                <w:sz w:val="28"/>
                <w:szCs w:val="28"/>
              </w:rPr>
              <w:tab/>
            </w:r>
            <w:r w:rsidR="009027BC">
              <w:rPr>
                <w:sz w:val="28"/>
                <w:szCs w:val="28"/>
              </w:rPr>
              <w:t xml:space="preserve">Sample from </w:t>
            </w:r>
            <w:r w:rsidR="009027BC">
              <w:rPr>
                <w:i/>
                <w:iCs/>
                <w:sz w:val="28"/>
                <w:szCs w:val="28"/>
              </w:rPr>
              <w:t>m</w:t>
            </w:r>
            <w:r w:rsidR="009027BC">
              <w:rPr>
                <w:sz w:val="28"/>
                <w:szCs w:val="28"/>
              </w:rPr>
              <w:t xml:space="preserve"> noise from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z</m:t>
                  </m:r>
                </m:e>
              </m:d>
            </m:oMath>
          </w:p>
        </w:tc>
      </w:tr>
      <w:tr w:rsidR="009D7F62" w:rsidRPr="00517E8C" w14:paraId="78306F66" w14:textId="77777777" w:rsidTr="00034F4A">
        <w:trPr>
          <w:jc w:val="center"/>
        </w:trPr>
        <w:tc>
          <w:tcPr>
            <w:tcW w:w="421" w:type="dxa"/>
            <w:vAlign w:val="center"/>
          </w:tcPr>
          <w:p w14:paraId="03151A91" w14:textId="77777777" w:rsidR="009D7F62" w:rsidRPr="000E2C97" w:rsidRDefault="009D7F62" w:rsidP="000E2C97">
            <w:pPr>
              <w:rPr>
                <w:sz w:val="28"/>
                <w:szCs w:val="28"/>
              </w:rPr>
            </w:pPr>
          </w:p>
        </w:tc>
        <w:tc>
          <w:tcPr>
            <w:tcW w:w="7881" w:type="dxa"/>
            <w:vAlign w:val="center"/>
          </w:tcPr>
          <w:p w14:paraId="5BA8DCEE" w14:textId="445341A1" w:rsidR="009D7F62" w:rsidRPr="009027BC" w:rsidRDefault="009027BC" w:rsidP="00034F4A">
            <w:pPr>
              <w:rPr>
                <w:sz w:val="28"/>
                <w:szCs w:val="28"/>
              </w:rPr>
            </w:pPr>
            <w:r>
              <w:rPr>
                <w:sz w:val="28"/>
                <w:szCs w:val="28"/>
              </w:rPr>
              <w:tab/>
              <w:t xml:space="preserve">Sample from </w:t>
            </w:r>
            <w:r>
              <w:rPr>
                <w:i/>
                <w:iCs/>
                <w:sz w:val="28"/>
                <w:szCs w:val="28"/>
              </w:rPr>
              <w:t xml:space="preserve">m </w:t>
            </w:r>
            <w:r>
              <w:rPr>
                <w:sz w:val="28"/>
                <w:szCs w:val="28"/>
              </w:rPr>
              <w:t xml:space="preserve">examples from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data</m:t>
                  </m:r>
                </m:sub>
              </m:sSub>
              <m:d>
                <m:dPr>
                  <m:ctrlPr>
                    <w:rPr>
                      <w:rFonts w:ascii="Cambria Math" w:hAnsi="Cambria Math"/>
                      <w:i/>
                      <w:sz w:val="28"/>
                      <w:szCs w:val="28"/>
                    </w:rPr>
                  </m:ctrlPr>
                </m:dPr>
                <m:e>
                  <m:r>
                    <w:rPr>
                      <w:rFonts w:ascii="Cambria Math" w:hAnsi="Cambria Math"/>
                      <w:sz w:val="28"/>
                      <w:szCs w:val="28"/>
                    </w:rPr>
                    <m:t>x</m:t>
                  </m:r>
                </m:e>
              </m:d>
            </m:oMath>
          </w:p>
        </w:tc>
      </w:tr>
      <w:tr w:rsidR="009D7F62" w:rsidRPr="00517E8C" w14:paraId="4932AF0D" w14:textId="77777777" w:rsidTr="00034F4A">
        <w:trPr>
          <w:jc w:val="center"/>
        </w:trPr>
        <w:tc>
          <w:tcPr>
            <w:tcW w:w="421" w:type="dxa"/>
            <w:vAlign w:val="center"/>
          </w:tcPr>
          <w:p w14:paraId="752EA432" w14:textId="77777777" w:rsidR="009D7F62" w:rsidRPr="000E2C97" w:rsidRDefault="009D7F62" w:rsidP="000E2C97">
            <w:pPr>
              <w:rPr>
                <w:sz w:val="28"/>
                <w:szCs w:val="28"/>
              </w:rPr>
            </w:pPr>
          </w:p>
        </w:tc>
        <w:tc>
          <w:tcPr>
            <w:tcW w:w="7881" w:type="dxa"/>
            <w:vAlign w:val="center"/>
          </w:tcPr>
          <w:p w14:paraId="6FABB169" w14:textId="33C15E6A" w:rsidR="009D7F62" w:rsidRDefault="007712E3" w:rsidP="00034F4A">
            <w:pPr>
              <w:rPr>
                <w:sz w:val="28"/>
                <w:szCs w:val="28"/>
              </w:rPr>
            </w:pPr>
            <w:r>
              <w:rPr>
                <w:sz w:val="28"/>
                <w:szCs w:val="28"/>
              </w:rPr>
              <w:tab/>
            </w:r>
            <w:r w:rsidR="00CD6C82">
              <w:rPr>
                <w:sz w:val="28"/>
                <w:szCs w:val="28"/>
              </w:rPr>
              <w:t>C</w:t>
            </w:r>
            <w:r w:rsidR="00CD6C82">
              <w:rPr>
                <w:rFonts w:hint="eastAsia"/>
                <w:sz w:val="28"/>
                <w:szCs w:val="28"/>
              </w:rPr>
              <w:t>alculate</w:t>
            </w:r>
            <w:r w:rsidR="00CD6C82">
              <w:rPr>
                <w:sz w:val="28"/>
                <w:szCs w:val="28"/>
              </w:rPr>
              <w:t xml:space="preserve"> </w:t>
            </w:r>
            <w:r w:rsidR="00CD6C82">
              <w:rPr>
                <w:rFonts w:hint="eastAsia"/>
                <w:sz w:val="28"/>
                <w:szCs w:val="28"/>
              </w:rPr>
              <w:t>gradient</w:t>
            </w:r>
            <w:r w:rsidR="000E2C97">
              <w:rPr>
                <w:sz w:val="28"/>
                <w:szCs w:val="28"/>
              </w:rPr>
              <w:t xml:space="preserve"> </w:t>
            </w:r>
            <w:r w:rsidR="000E2C97">
              <w:rPr>
                <w:rFonts w:hint="eastAsia"/>
                <w:sz w:val="28"/>
                <w:szCs w:val="28"/>
              </w:rPr>
              <w:t>t</w:t>
            </w:r>
            <w:r w:rsidR="000E2C97">
              <w:rPr>
                <w:sz w:val="28"/>
                <w:szCs w:val="28"/>
              </w:rPr>
              <w:t>o update discriminator</w:t>
            </w:r>
            <w:r w:rsidR="001454EA">
              <w:rPr>
                <w:sz w:val="28"/>
                <w:szCs w:val="28"/>
              </w:rPr>
              <w:t>:</w:t>
            </w:r>
            <w:r w:rsidR="008D4426">
              <w:rPr>
                <w:sz w:val="28"/>
                <w:szCs w:val="28"/>
              </w:rPr>
              <w:t xml:space="preserve"> </w:t>
            </w:r>
          </w:p>
          <w:p w14:paraId="58628DEE" w14:textId="77777777" w:rsidR="000E2C97" w:rsidRDefault="000E2C97" w:rsidP="000E2C97">
            <w:pPr>
              <w:jc w:val="center"/>
              <w:rPr>
                <w:sz w:val="28"/>
                <w:szCs w:val="28"/>
              </w:rPr>
            </w:pPr>
            <w:r>
              <w:rPr>
                <w:noProof/>
              </w:rPr>
              <w:drawing>
                <wp:inline distT="0" distB="0" distL="0" distR="0" wp14:anchorId="73F6DEA4" wp14:editId="1C88C607">
                  <wp:extent cx="3152337" cy="5385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147" cy="546539"/>
                          </a:xfrm>
                          <a:prstGeom prst="rect">
                            <a:avLst/>
                          </a:prstGeom>
                        </pic:spPr>
                      </pic:pic>
                    </a:graphicData>
                  </a:graphic>
                </wp:inline>
              </w:drawing>
            </w:r>
          </w:p>
          <w:p w14:paraId="195E1404" w14:textId="607C56F9" w:rsidR="00ED29F4" w:rsidRPr="00ED29F4" w:rsidRDefault="00452B17" w:rsidP="00ED29F4">
            <w:pPr>
              <w:rPr>
                <w:b/>
                <w:bCs/>
                <w:sz w:val="28"/>
                <w:szCs w:val="28"/>
              </w:rPr>
            </w:pPr>
            <w:r w:rsidRPr="00ED29F4">
              <w:rPr>
                <w:rFonts w:hint="eastAsia"/>
                <w:b/>
                <w:bCs/>
                <w:sz w:val="28"/>
                <w:szCs w:val="28"/>
              </w:rPr>
              <w:t>e</w:t>
            </w:r>
            <w:r w:rsidRPr="00ED29F4">
              <w:rPr>
                <w:b/>
                <w:bCs/>
                <w:sz w:val="28"/>
                <w:szCs w:val="28"/>
              </w:rPr>
              <w:t>nd</w:t>
            </w:r>
          </w:p>
        </w:tc>
      </w:tr>
      <w:tr w:rsidR="009D7F62" w:rsidRPr="00517E8C" w14:paraId="0F63F1C4" w14:textId="77777777" w:rsidTr="00497899">
        <w:trPr>
          <w:jc w:val="center"/>
        </w:trPr>
        <w:tc>
          <w:tcPr>
            <w:tcW w:w="421" w:type="dxa"/>
            <w:tcBorders>
              <w:bottom w:val="nil"/>
            </w:tcBorders>
            <w:vAlign w:val="center"/>
          </w:tcPr>
          <w:p w14:paraId="38725825" w14:textId="70EF3C6C" w:rsidR="009D7F62" w:rsidRPr="000E2C97" w:rsidRDefault="009D7F62" w:rsidP="000E2C97">
            <w:pPr>
              <w:rPr>
                <w:sz w:val="28"/>
                <w:szCs w:val="28"/>
              </w:rPr>
            </w:pPr>
          </w:p>
        </w:tc>
        <w:tc>
          <w:tcPr>
            <w:tcW w:w="7881" w:type="dxa"/>
            <w:tcBorders>
              <w:bottom w:val="nil"/>
            </w:tcBorders>
            <w:vAlign w:val="center"/>
          </w:tcPr>
          <w:p w14:paraId="15AC55CA" w14:textId="77777777" w:rsidR="009D7F62" w:rsidRPr="008E6116" w:rsidRDefault="008E6116" w:rsidP="00034F4A">
            <w:pPr>
              <w:rPr>
                <w:sz w:val="28"/>
                <w:szCs w:val="28"/>
              </w:rPr>
            </w:pPr>
            <w:r>
              <w:rPr>
                <w:rFonts w:hint="eastAsia"/>
                <w:sz w:val="28"/>
                <w:szCs w:val="28"/>
              </w:rPr>
              <w:t>S</w:t>
            </w:r>
            <w:r>
              <w:rPr>
                <w:sz w:val="28"/>
                <w:szCs w:val="28"/>
              </w:rPr>
              <w:t xml:space="preserve">ample from </w:t>
            </w:r>
            <w:r>
              <w:rPr>
                <w:i/>
                <w:iCs/>
                <w:sz w:val="28"/>
                <w:szCs w:val="28"/>
              </w:rPr>
              <w:t xml:space="preserve">m </w:t>
            </w:r>
            <w:r>
              <w:rPr>
                <w:sz w:val="28"/>
                <w:szCs w:val="28"/>
              </w:rPr>
              <w:t xml:space="preserve">noise from </w:t>
            </w:r>
            <m:oMath>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g</m:t>
                  </m:r>
                </m:sub>
              </m:sSub>
              <m:d>
                <m:dPr>
                  <m:ctrlPr>
                    <w:rPr>
                      <w:rFonts w:ascii="Cambria Math" w:hAnsi="Cambria Math"/>
                      <w:i/>
                      <w:sz w:val="28"/>
                      <w:szCs w:val="28"/>
                    </w:rPr>
                  </m:ctrlPr>
                </m:dPr>
                <m:e>
                  <m:r>
                    <w:rPr>
                      <w:rFonts w:ascii="Cambria Math" w:hAnsi="Cambria Math"/>
                      <w:sz w:val="28"/>
                      <w:szCs w:val="28"/>
                    </w:rPr>
                    <m:t>z</m:t>
                  </m:r>
                </m:e>
              </m:d>
            </m:oMath>
          </w:p>
        </w:tc>
      </w:tr>
      <w:tr w:rsidR="009D7F62" w:rsidRPr="00517E8C" w14:paraId="21C04D95" w14:textId="77777777" w:rsidTr="002D1FD3">
        <w:trPr>
          <w:jc w:val="center"/>
        </w:trPr>
        <w:tc>
          <w:tcPr>
            <w:tcW w:w="421" w:type="dxa"/>
            <w:tcBorders>
              <w:top w:val="nil"/>
              <w:bottom w:val="nil"/>
            </w:tcBorders>
            <w:vAlign w:val="center"/>
          </w:tcPr>
          <w:p w14:paraId="083E9558" w14:textId="77777777" w:rsidR="009D7F62" w:rsidRPr="000E2C97" w:rsidRDefault="009D7F62" w:rsidP="000E2C97">
            <w:pPr>
              <w:rPr>
                <w:sz w:val="28"/>
                <w:szCs w:val="28"/>
              </w:rPr>
            </w:pPr>
          </w:p>
        </w:tc>
        <w:tc>
          <w:tcPr>
            <w:tcW w:w="7881" w:type="dxa"/>
            <w:tcBorders>
              <w:top w:val="nil"/>
              <w:bottom w:val="nil"/>
            </w:tcBorders>
            <w:vAlign w:val="center"/>
          </w:tcPr>
          <w:p w14:paraId="5AA9A4F4" w14:textId="25D158F5" w:rsidR="008E6116" w:rsidRDefault="008E6116" w:rsidP="008E6116">
            <w:pPr>
              <w:rPr>
                <w:sz w:val="28"/>
                <w:szCs w:val="28"/>
              </w:rPr>
            </w:pPr>
            <w:r>
              <w:rPr>
                <w:sz w:val="28"/>
                <w:szCs w:val="28"/>
              </w:rPr>
              <w:t>C</w:t>
            </w:r>
            <w:r>
              <w:rPr>
                <w:rFonts w:hint="eastAsia"/>
                <w:sz w:val="28"/>
                <w:szCs w:val="28"/>
              </w:rPr>
              <w:t>alculate</w:t>
            </w:r>
            <w:r>
              <w:rPr>
                <w:sz w:val="28"/>
                <w:szCs w:val="28"/>
              </w:rPr>
              <w:t xml:space="preserve"> </w:t>
            </w:r>
            <w:r>
              <w:rPr>
                <w:rFonts w:hint="eastAsia"/>
                <w:sz w:val="28"/>
                <w:szCs w:val="28"/>
              </w:rPr>
              <w:t>gradient</w:t>
            </w:r>
            <w:r>
              <w:rPr>
                <w:sz w:val="28"/>
                <w:szCs w:val="28"/>
              </w:rPr>
              <w:t xml:space="preserve"> </w:t>
            </w:r>
            <w:r>
              <w:rPr>
                <w:rFonts w:hint="eastAsia"/>
                <w:sz w:val="28"/>
                <w:szCs w:val="28"/>
              </w:rPr>
              <w:t>t</w:t>
            </w:r>
            <w:r>
              <w:rPr>
                <w:sz w:val="28"/>
                <w:szCs w:val="28"/>
              </w:rPr>
              <w:t xml:space="preserve">o update generator: </w:t>
            </w:r>
          </w:p>
          <w:p w14:paraId="63F3F9BA" w14:textId="303940C5" w:rsidR="009D7F62" w:rsidRPr="004E3C90" w:rsidRDefault="004E3C90" w:rsidP="004E3C90">
            <w:pPr>
              <w:jc w:val="center"/>
              <w:rPr>
                <w:sz w:val="28"/>
                <w:szCs w:val="28"/>
              </w:rPr>
            </w:pPr>
            <w:r>
              <w:rPr>
                <w:noProof/>
              </w:rPr>
              <w:drawing>
                <wp:inline distT="0" distB="0" distL="0" distR="0" wp14:anchorId="1F768F4C" wp14:editId="4630FEB8">
                  <wp:extent cx="2049085" cy="4561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2396" cy="470274"/>
                          </a:xfrm>
                          <a:prstGeom prst="rect">
                            <a:avLst/>
                          </a:prstGeom>
                        </pic:spPr>
                      </pic:pic>
                    </a:graphicData>
                  </a:graphic>
                </wp:inline>
              </w:drawing>
            </w:r>
          </w:p>
        </w:tc>
      </w:tr>
      <w:tr w:rsidR="002D1FD3" w:rsidRPr="00517E8C" w14:paraId="71BB12B0" w14:textId="77777777" w:rsidTr="00497899">
        <w:trPr>
          <w:jc w:val="center"/>
        </w:trPr>
        <w:tc>
          <w:tcPr>
            <w:tcW w:w="421" w:type="dxa"/>
            <w:tcBorders>
              <w:top w:val="nil"/>
              <w:bottom w:val="single" w:sz="12" w:space="0" w:color="auto"/>
            </w:tcBorders>
            <w:vAlign w:val="center"/>
          </w:tcPr>
          <w:p w14:paraId="658C2287" w14:textId="67B40027" w:rsidR="002D1FD3" w:rsidRPr="002D1FD3" w:rsidRDefault="002D1FD3" w:rsidP="000E2C97">
            <w:pPr>
              <w:rPr>
                <w:b/>
                <w:bCs/>
                <w:sz w:val="28"/>
                <w:szCs w:val="28"/>
              </w:rPr>
            </w:pPr>
            <w:r w:rsidRPr="002D1FD3">
              <w:rPr>
                <w:rFonts w:hint="eastAsia"/>
                <w:b/>
                <w:bCs/>
                <w:sz w:val="28"/>
                <w:szCs w:val="28"/>
              </w:rPr>
              <w:t>e</w:t>
            </w:r>
            <w:r w:rsidRPr="002D1FD3">
              <w:rPr>
                <w:b/>
                <w:bCs/>
                <w:sz w:val="28"/>
                <w:szCs w:val="28"/>
              </w:rPr>
              <w:t>nd</w:t>
            </w:r>
          </w:p>
        </w:tc>
        <w:tc>
          <w:tcPr>
            <w:tcW w:w="7881" w:type="dxa"/>
            <w:tcBorders>
              <w:top w:val="nil"/>
              <w:bottom w:val="single" w:sz="12" w:space="0" w:color="auto"/>
            </w:tcBorders>
            <w:vAlign w:val="center"/>
          </w:tcPr>
          <w:p w14:paraId="4C158C7A" w14:textId="77777777" w:rsidR="002D1FD3" w:rsidRDefault="002D1FD3" w:rsidP="008E6116">
            <w:pPr>
              <w:rPr>
                <w:sz w:val="28"/>
                <w:szCs w:val="28"/>
              </w:rPr>
            </w:pPr>
          </w:p>
        </w:tc>
      </w:tr>
    </w:tbl>
    <w:p w14:paraId="6C113FB6" w14:textId="6CC6122A" w:rsidR="009D7F62" w:rsidRDefault="009D7F62" w:rsidP="00774BE3"/>
    <w:p w14:paraId="65396641" w14:textId="62FB6CA8" w:rsidR="00C62BEC" w:rsidRDefault="00C62BEC" w:rsidP="00774BE3">
      <w:pPr>
        <w:rPr>
          <w:rFonts w:hint="eastAsia"/>
        </w:rPr>
      </w:pPr>
    </w:p>
    <w:p w14:paraId="426995D0" w14:textId="2DB725A3" w:rsidR="00B361E6" w:rsidRDefault="00B361E6">
      <w:pPr>
        <w:widowControl/>
        <w:jc w:val="left"/>
      </w:pPr>
      <w:r>
        <w:br w:type="page"/>
      </w:r>
    </w:p>
    <w:p w14:paraId="51C09133" w14:textId="22D5E22E" w:rsidR="00B7548B" w:rsidRDefault="00E05810" w:rsidP="00E05810">
      <w:pPr>
        <w:pStyle w:val="1"/>
      </w:pPr>
      <w:r>
        <w:rPr>
          <w:rFonts w:hint="eastAsia"/>
        </w:rPr>
        <w:lastRenderedPageBreak/>
        <w:t>工作</w:t>
      </w:r>
    </w:p>
    <w:p w14:paraId="4E7E641A" w14:textId="5DC545A1" w:rsidR="00743FE6" w:rsidRDefault="00743FE6" w:rsidP="00666228">
      <w:pPr>
        <w:pStyle w:val="ae"/>
        <w:numPr>
          <w:ilvl w:val="0"/>
          <w:numId w:val="1"/>
        </w:numPr>
        <w:ind w:firstLineChars="0"/>
        <w:jc w:val="left"/>
      </w:pPr>
      <w:r>
        <w:rPr>
          <w:rFonts w:hint="eastAsia"/>
        </w:rPr>
        <w:t>继续学习《动手学深度学习》，</w:t>
      </w:r>
      <w:r w:rsidR="00666228">
        <w:rPr>
          <w:rFonts w:hint="eastAsia"/>
        </w:rPr>
        <w:t>目前</w:t>
      </w:r>
      <w:r>
        <w:rPr>
          <w:rFonts w:hint="eastAsia"/>
        </w:rPr>
        <w:t>学习</w:t>
      </w:r>
      <w:r w:rsidR="00666228">
        <w:rPr>
          <w:rFonts w:hint="eastAsia"/>
        </w:rPr>
        <w:t>到</w:t>
      </w:r>
      <w:r>
        <w:rPr>
          <w:rFonts w:hint="eastAsia"/>
        </w:rPr>
        <w:t>NLP</w:t>
      </w:r>
      <w:r w:rsidR="00666228">
        <w:rPr>
          <w:rFonts w:hint="eastAsia"/>
        </w:rPr>
        <w:t>的部分了</w:t>
      </w:r>
      <w:r>
        <w:rPr>
          <w:rFonts w:hint="eastAsia"/>
        </w:rPr>
        <w:t>，</w:t>
      </w:r>
      <w:r w:rsidR="00AC02B9">
        <w:rPr>
          <w:rFonts w:hint="eastAsia"/>
        </w:rPr>
        <w:t>NLP</w:t>
      </w:r>
      <w:r w:rsidR="00AC02B9">
        <w:rPr>
          <w:rFonts w:hint="eastAsia"/>
        </w:rPr>
        <w:t>之前没太了解过，学习起来比较费劲</w:t>
      </w:r>
      <w:r>
        <w:rPr>
          <w:rFonts w:hint="eastAsia"/>
        </w:rPr>
        <w:t>，</w:t>
      </w:r>
      <w:r w:rsidR="00B821FA">
        <w:rPr>
          <w:rFonts w:hint="eastAsia"/>
        </w:rPr>
        <w:t>在啃书，</w:t>
      </w:r>
      <w:r w:rsidR="00AC02B9">
        <w:rPr>
          <w:rFonts w:hint="eastAsia"/>
        </w:rPr>
        <w:t>进度比较慢。</w:t>
      </w:r>
    </w:p>
    <w:p w14:paraId="0252C359" w14:textId="69742A53" w:rsidR="00E05810" w:rsidRDefault="006B3283" w:rsidP="003C169D">
      <w:pPr>
        <w:pStyle w:val="ae"/>
        <w:numPr>
          <w:ilvl w:val="0"/>
          <w:numId w:val="1"/>
        </w:numPr>
        <w:ind w:firstLineChars="0"/>
      </w:pPr>
      <w:r>
        <w:rPr>
          <w:rFonts w:hint="eastAsia"/>
        </w:rPr>
        <w:t>复现了一些经典的神经网络，</w:t>
      </w:r>
      <w:r>
        <w:rPr>
          <w:rFonts w:hint="eastAsia"/>
        </w:rPr>
        <w:t>VGG</w:t>
      </w:r>
      <w:r>
        <w:rPr>
          <w:rFonts w:hint="eastAsia"/>
        </w:rPr>
        <w:t>，</w:t>
      </w:r>
      <w:r w:rsidR="00AC7B0D">
        <w:rPr>
          <w:rFonts w:hint="eastAsia"/>
        </w:rPr>
        <w:t>Goo</w:t>
      </w:r>
      <w:r w:rsidR="00AC7B0D">
        <w:t>gLeNet</w:t>
      </w:r>
      <w:r w:rsidR="0067189B">
        <w:rPr>
          <w:rFonts w:hint="eastAsia"/>
        </w:rPr>
        <w:t>，</w:t>
      </w:r>
      <w:r>
        <w:rPr>
          <w:rFonts w:hint="eastAsia"/>
        </w:rPr>
        <w:t>Res</w:t>
      </w:r>
      <w:r>
        <w:t xml:space="preserve">Net, </w:t>
      </w:r>
      <w:r w:rsidR="00C042B1">
        <w:rPr>
          <w:rFonts w:hint="eastAsia"/>
        </w:rPr>
        <w:t>以及</w:t>
      </w:r>
      <w:r>
        <w:rPr>
          <w:rFonts w:hint="eastAsia"/>
        </w:rPr>
        <w:t>最基础的</w:t>
      </w:r>
      <w:r>
        <w:rPr>
          <w:rFonts w:hint="eastAsia"/>
        </w:rPr>
        <w:t>GAN</w:t>
      </w:r>
      <w:r>
        <w:rPr>
          <w:rFonts w:hint="eastAsia"/>
        </w:rPr>
        <w:t>等。</w:t>
      </w:r>
      <w:r w:rsidR="00E553D2">
        <w:rPr>
          <w:rFonts w:hint="eastAsia"/>
        </w:rPr>
        <w:t>并基于</w:t>
      </w:r>
      <w:r w:rsidR="00E553D2">
        <w:rPr>
          <w:rFonts w:hint="eastAsia"/>
        </w:rPr>
        <w:t>Res</w:t>
      </w:r>
      <w:r w:rsidR="00E553D2">
        <w:t>Net18</w:t>
      </w:r>
      <w:r w:rsidR="00690866">
        <w:rPr>
          <w:rFonts w:hint="eastAsia"/>
        </w:rPr>
        <w:t>试了</w:t>
      </w:r>
      <w:r w:rsidR="00E553D2">
        <w:rPr>
          <w:rFonts w:hint="eastAsia"/>
        </w:rPr>
        <w:t>一下</w:t>
      </w:r>
      <w:r w:rsidR="00E553D2">
        <w:t>Kaggle</w:t>
      </w:r>
      <w:r w:rsidR="00E553D2">
        <w:rPr>
          <w:rFonts w:hint="eastAsia"/>
        </w:rPr>
        <w:t>上的</w:t>
      </w:r>
      <w:r w:rsidR="00E553D2">
        <w:rPr>
          <w:rFonts w:hint="eastAsia"/>
        </w:rPr>
        <w:t>CIFAR</w:t>
      </w:r>
      <w:r w:rsidR="00E553D2">
        <w:t>10</w:t>
      </w:r>
      <w:r w:rsidR="00E553D2">
        <w:rPr>
          <w:rFonts w:hint="eastAsia"/>
        </w:rPr>
        <w:t>比赛入门了一下</w:t>
      </w:r>
      <w:r w:rsidR="00187DD4">
        <w:rPr>
          <w:rFonts w:hint="eastAsia"/>
        </w:rPr>
        <w:t>。</w:t>
      </w:r>
      <w:r w:rsidR="00773052">
        <w:rPr>
          <w:rFonts w:hint="eastAsia"/>
        </w:rPr>
        <w:t>不过分数也就停留到</w:t>
      </w:r>
      <w:r w:rsidR="00773052">
        <w:rPr>
          <w:rFonts w:hint="eastAsia"/>
        </w:rPr>
        <w:t>.8</w:t>
      </w:r>
      <w:r w:rsidR="00773052">
        <w:rPr>
          <w:rFonts w:hint="eastAsia"/>
        </w:rPr>
        <w:t>左右</w:t>
      </w:r>
      <w:r w:rsidR="00773052">
        <w:t>…</w:t>
      </w:r>
      <w:r w:rsidR="00773052">
        <w:rPr>
          <w:rFonts w:hint="eastAsia"/>
        </w:rPr>
        <w:t>不知道是我的</w:t>
      </w:r>
      <w:r w:rsidR="00773052">
        <w:rPr>
          <w:rFonts w:hint="eastAsia"/>
        </w:rPr>
        <w:t>trick</w:t>
      </w:r>
      <w:r w:rsidR="00773052">
        <w:rPr>
          <w:rFonts w:hint="eastAsia"/>
        </w:rPr>
        <w:t>不够好</w:t>
      </w:r>
      <w:r w:rsidR="00773052">
        <w:rPr>
          <w:rFonts w:hint="eastAsia"/>
        </w:rPr>
        <w:t>,</w:t>
      </w:r>
      <w:r w:rsidR="00773052">
        <w:t xml:space="preserve"> </w:t>
      </w:r>
      <w:r w:rsidR="00773052">
        <w:rPr>
          <w:rFonts w:hint="eastAsia"/>
        </w:rPr>
        <w:t>还是其他的什么原因</w:t>
      </w:r>
      <w:r w:rsidR="00773052">
        <w:rPr>
          <w:rFonts w:hint="eastAsia"/>
        </w:rPr>
        <w:t>,</w:t>
      </w:r>
      <w:r w:rsidR="00773052">
        <w:t xml:space="preserve"> </w:t>
      </w:r>
      <w:r w:rsidR="00773052">
        <w:rPr>
          <w:rFonts w:hint="eastAsia"/>
        </w:rPr>
        <w:t>仍再改进</w:t>
      </w:r>
      <w:r w:rsidR="00773052">
        <w:rPr>
          <w:rFonts w:hint="eastAsia"/>
        </w:rPr>
        <w:t>.</w:t>
      </w:r>
      <w:r w:rsidR="00773052">
        <w:t xml:space="preserve"> </w:t>
      </w:r>
    </w:p>
    <w:p w14:paraId="6DFBC789" w14:textId="7AC95452" w:rsidR="00187DD4" w:rsidRDefault="00187DD4" w:rsidP="00187DD4">
      <w:pPr>
        <w:pStyle w:val="ae"/>
        <w:ind w:left="420" w:firstLineChars="0" w:firstLine="0"/>
        <w:jc w:val="center"/>
      </w:pPr>
      <w:r>
        <w:rPr>
          <w:noProof/>
        </w:rPr>
        <w:drawing>
          <wp:inline distT="0" distB="0" distL="0" distR="0" wp14:anchorId="18B4D184" wp14:editId="586BFF20">
            <wp:extent cx="4447359" cy="333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2296" cy="3346935"/>
                    </a:xfrm>
                    <a:prstGeom prst="rect">
                      <a:avLst/>
                    </a:prstGeom>
                  </pic:spPr>
                </pic:pic>
              </a:graphicData>
            </a:graphic>
          </wp:inline>
        </w:drawing>
      </w:r>
    </w:p>
    <w:p w14:paraId="6D77D064" w14:textId="26D06C3C" w:rsidR="00187DD4" w:rsidRDefault="008F2D16" w:rsidP="003C169D">
      <w:pPr>
        <w:pStyle w:val="ae"/>
        <w:numPr>
          <w:ilvl w:val="0"/>
          <w:numId w:val="1"/>
        </w:numPr>
        <w:ind w:firstLineChars="0"/>
      </w:pPr>
      <w:r>
        <w:rPr>
          <w:rFonts w:hint="eastAsia"/>
        </w:rPr>
        <w:t>读了一下</w:t>
      </w:r>
      <w:r>
        <w:rPr>
          <w:rFonts w:hint="eastAsia"/>
        </w:rPr>
        <w:t>AlexNet</w:t>
      </w:r>
      <w:r>
        <w:rPr>
          <w:rFonts w:hint="eastAsia"/>
        </w:rPr>
        <w:t>和</w:t>
      </w:r>
      <w:r>
        <w:rPr>
          <w:rFonts w:hint="eastAsia"/>
        </w:rPr>
        <w:t>ResNet</w:t>
      </w:r>
      <w:r>
        <w:rPr>
          <w:rFonts w:hint="eastAsia"/>
        </w:rPr>
        <w:t>的论文，看了沐神的论文精读系列</w:t>
      </w:r>
      <w:r w:rsidR="001D4289">
        <w:rPr>
          <w:rFonts w:hint="eastAsia"/>
        </w:rPr>
        <w:t>。</w:t>
      </w:r>
    </w:p>
    <w:p w14:paraId="4A3A01B7" w14:textId="44A6D68C" w:rsidR="0071177B" w:rsidRPr="00E56909" w:rsidRDefault="004B30E8" w:rsidP="007D1F3C">
      <w:pPr>
        <w:pStyle w:val="ae"/>
        <w:numPr>
          <w:ilvl w:val="0"/>
          <w:numId w:val="1"/>
        </w:numPr>
        <w:ind w:firstLineChars="0"/>
      </w:pPr>
      <w:r>
        <w:rPr>
          <w:rFonts w:hint="eastAsia"/>
        </w:rPr>
        <w:t>更新了毕设的功能</w:t>
      </w:r>
      <w:r w:rsidR="00EE6F5A">
        <w:rPr>
          <w:rFonts w:hint="eastAsia"/>
        </w:rPr>
        <w:t>，</w:t>
      </w:r>
      <w:r w:rsidR="00AA04A5">
        <w:rPr>
          <w:rFonts w:hint="eastAsia"/>
        </w:rPr>
        <w:t>从</w:t>
      </w:r>
      <w:r w:rsidR="00AA04A5">
        <w:rPr>
          <w:rFonts w:hint="eastAsia"/>
        </w:rPr>
        <w:t>SSD</w:t>
      </w:r>
      <w:r w:rsidR="00AA04A5">
        <w:rPr>
          <w:rFonts w:hint="eastAsia"/>
        </w:rPr>
        <w:t>算法换成了</w:t>
      </w:r>
      <w:r w:rsidR="00AA04A5">
        <w:rPr>
          <w:rFonts w:hint="eastAsia"/>
        </w:rPr>
        <w:t>YoLo</w:t>
      </w:r>
      <w:r w:rsidR="00283AD7">
        <w:t xml:space="preserve"> </w:t>
      </w:r>
      <w:r w:rsidR="00AA04A5">
        <w:t>v5</w:t>
      </w:r>
      <w:r w:rsidR="00AA04A5">
        <w:rPr>
          <w:rFonts w:hint="eastAsia"/>
        </w:rPr>
        <w:t>，</w:t>
      </w:r>
      <w:r w:rsidR="004F0386">
        <w:rPr>
          <w:rFonts w:hint="eastAsia"/>
        </w:rPr>
        <w:t>并</w:t>
      </w:r>
      <w:r w:rsidR="00EE6F5A">
        <w:rPr>
          <w:rFonts w:hint="eastAsia"/>
        </w:rPr>
        <w:t>实现了上传视频和摄像头实时检测的功能。</w:t>
      </w:r>
      <w:r w:rsidR="00F05303">
        <w:rPr>
          <w:rFonts w:hint="eastAsia"/>
        </w:rPr>
        <w:t>现在效果还可以，漏检率也很低。但是在检测视频</w:t>
      </w:r>
      <w:r w:rsidR="009E4248">
        <w:rPr>
          <w:rFonts w:hint="eastAsia"/>
        </w:rPr>
        <w:t>时</w:t>
      </w:r>
      <w:r w:rsidR="009E4248">
        <w:rPr>
          <w:rFonts w:hint="eastAsia"/>
        </w:rPr>
        <w:t>,</w:t>
      </w:r>
      <w:r w:rsidR="009E4248">
        <w:t xml:space="preserve"> </w:t>
      </w:r>
      <w:r w:rsidR="009E4248">
        <w:rPr>
          <w:rFonts w:hint="eastAsia"/>
        </w:rPr>
        <w:t>框有些抖动</w:t>
      </w:r>
      <w:r w:rsidR="009E4248">
        <w:rPr>
          <w:rFonts w:hint="eastAsia"/>
        </w:rPr>
        <w:t>,</w:t>
      </w:r>
      <w:r w:rsidR="009E4248">
        <w:t xml:space="preserve"> </w:t>
      </w:r>
      <w:r w:rsidR="009E4248">
        <w:rPr>
          <w:rFonts w:hint="eastAsia"/>
        </w:rPr>
        <w:t>不连续</w:t>
      </w:r>
      <w:r w:rsidR="009E4248">
        <w:rPr>
          <w:rFonts w:hint="eastAsia"/>
        </w:rPr>
        <w:t>.</w:t>
      </w:r>
      <w:r w:rsidR="009E4248">
        <w:t xml:space="preserve"> </w:t>
      </w:r>
      <w:r w:rsidR="009E4248">
        <w:rPr>
          <w:rFonts w:hint="eastAsia"/>
        </w:rPr>
        <w:t>这方面我应该如何解决</w:t>
      </w:r>
      <w:r w:rsidR="009E4248">
        <w:rPr>
          <w:rFonts w:hint="eastAsia"/>
        </w:rPr>
        <w:t>???</w:t>
      </w:r>
    </w:p>
    <w:p w14:paraId="6C702268" w14:textId="24E4DE4D" w:rsidR="0071177B" w:rsidRPr="00406FC3" w:rsidRDefault="0071177B" w:rsidP="0071177B"/>
    <w:p w14:paraId="7B3106D0" w14:textId="368AD8CC" w:rsidR="0071177B" w:rsidRDefault="00B104B6" w:rsidP="00B104B6">
      <w:pPr>
        <w:pStyle w:val="1"/>
      </w:pPr>
      <w:r>
        <w:rPr>
          <w:rFonts w:hint="eastAsia"/>
        </w:rPr>
        <w:t>下个月工作</w:t>
      </w:r>
    </w:p>
    <w:p w14:paraId="37A945A5" w14:textId="5D9EEBAC" w:rsidR="00B104B6" w:rsidRDefault="006F42D6" w:rsidP="006F42D6">
      <w:pPr>
        <w:pStyle w:val="ae"/>
        <w:numPr>
          <w:ilvl w:val="0"/>
          <w:numId w:val="2"/>
        </w:numPr>
        <w:ind w:firstLineChars="0"/>
      </w:pPr>
      <w:r>
        <w:rPr>
          <w:rFonts w:hint="eastAsia"/>
        </w:rPr>
        <w:t>继续学习深度学习知识。</w:t>
      </w:r>
      <w:r w:rsidR="00BA1AF6">
        <w:rPr>
          <w:rFonts w:hint="eastAsia"/>
        </w:rPr>
        <w:t>预计下个月就能把李沐的课看完了</w:t>
      </w:r>
      <w:r w:rsidR="00BA1AF6">
        <w:t>.</w:t>
      </w:r>
    </w:p>
    <w:p w14:paraId="4DD5B922" w14:textId="096203CC" w:rsidR="0071460F" w:rsidRDefault="0071460F" w:rsidP="0071460F">
      <w:pPr>
        <w:pStyle w:val="ae"/>
        <w:numPr>
          <w:ilvl w:val="0"/>
          <w:numId w:val="2"/>
        </w:numPr>
        <w:ind w:firstLineChars="0"/>
      </w:pPr>
      <w:r>
        <w:rPr>
          <w:rFonts w:hint="eastAsia"/>
        </w:rPr>
        <w:t>复现</w:t>
      </w:r>
      <w:r w:rsidR="00F14794">
        <w:rPr>
          <w:rFonts w:hint="eastAsia"/>
        </w:rPr>
        <w:t>RCNN</w:t>
      </w:r>
      <w:r w:rsidR="00F14794">
        <w:t>,</w:t>
      </w:r>
      <w:r w:rsidR="007C705A">
        <w:t xml:space="preserve"> </w:t>
      </w:r>
      <w:r>
        <w:rPr>
          <w:rFonts w:hint="eastAsia"/>
        </w:rPr>
        <w:t>YoLo</w:t>
      </w:r>
      <w:r w:rsidR="008F397A">
        <w:rPr>
          <w:rFonts w:hint="eastAsia"/>
        </w:rPr>
        <w:t>网络</w:t>
      </w:r>
      <w:r w:rsidR="004F11CC">
        <w:rPr>
          <w:rFonts w:hint="eastAsia"/>
        </w:rPr>
        <w:t>。</w:t>
      </w:r>
      <w:r w:rsidR="002F35A9">
        <w:rPr>
          <w:rFonts w:hint="eastAsia"/>
        </w:rPr>
        <w:t>还在实现</w:t>
      </w:r>
      <w:r w:rsidR="00CF6492">
        <w:t xml:space="preserve">faster </w:t>
      </w:r>
      <w:r w:rsidR="002F35A9">
        <w:t>R-</w:t>
      </w:r>
      <w:r w:rsidR="002F35A9">
        <w:rPr>
          <w:rFonts w:hint="eastAsia"/>
        </w:rPr>
        <w:t>CNN</w:t>
      </w:r>
      <w:r w:rsidR="002F35A9">
        <w:t>…</w:t>
      </w:r>
      <w:r w:rsidR="002F35A9">
        <w:rPr>
          <w:rFonts w:hint="eastAsia"/>
        </w:rPr>
        <w:t>但是最近有点难受</w:t>
      </w:r>
      <w:r w:rsidR="002F35A9">
        <w:rPr>
          <w:rFonts w:hint="eastAsia"/>
        </w:rPr>
        <w:t>,</w:t>
      </w:r>
      <w:r w:rsidR="002F35A9">
        <w:t xml:space="preserve"> </w:t>
      </w:r>
      <w:r w:rsidR="002F35A9">
        <w:rPr>
          <w:rFonts w:hint="eastAsia"/>
        </w:rPr>
        <w:t>提不起来兴趣</w:t>
      </w:r>
      <w:r w:rsidR="002F35A9">
        <w:t xml:space="preserve">, </w:t>
      </w:r>
      <w:r w:rsidR="002F35A9">
        <w:rPr>
          <w:rFonts w:hint="eastAsia"/>
        </w:rPr>
        <w:t>所以进度有点缓慢</w:t>
      </w:r>
      <w:r w:rsidR="002F35A9">
        <w:t>…</w:t>
      </w:r>
    </w:p>
    <w:p w14:paraId="7AA49DBF" w14:textId="22FCB087" w:rsidR="000509C8" w:rsidRPr="00B104B6" w:rsidRDefault="000509C8" w:rsidP="0071460F">
      <w:pPr>
        <w:pStyle w:val="ae"/>
        <w:numPr>
          <w:ilvl w:val="0"/>
          <w:numId w:val="2"/>
        </w:numPr>
        <w:ind w:firstLineChars="0"/>
      </w:pPr>
      <w:r>
        <w:rPr>
          <w:rFonts w:hint="eastAsia"/>
        </w:rPr>
        <w:t>学习</w:t>
      </w:r>
      <w:r>
        <w:rPr>
          <w:rFonts w:hint="eastAsia"/>
        </w:rPr>
        <w:t>AutoEncoder</w:t>
      </w:r>
      <w:r>
        <w:t xml:space="preserve">, </w:t>
      </w:r>
      <w:r>
        <w:rPr>
          <w:rFonts w:hint="eastAsia"/>
        </w:rPr>
        <w:t>VAE</w:t>
      </w:r>
      <w:r w:rsidR="007F0148">
        <w:rPr>
          <w:rFonts w:hint="eastAsia"/>
        </w:rPr>
        <w:t>等</w:t>
      </w:r>
      <w:r w:rsidR="007F0148">
        <w:rPr>
          <w:rFonts w:hint="eastAsia"/>
        </w:rPr>
        <w:t>.</w:t>
      </w:r>
      <w:r w:rsidR="007F0148">
        <w:t xml:space="preserve"> </w:t>
      </w:r>
    </w:p>
    <w:p w14:paraId="415F03DF" w14:textId="2D04C3F8" w:rsidR="002E0B52" w:rsidRDefault="002E0B52" w:rsidP="00E671EC"/>
    <w:p w14:paraId="6DA8A2BE" w14:textId="5D1A137A" w:rsidR="00E671EC" w:rsidRDefault="009252AD" w:rsidP="009252AD">
      <w:pPr>
        <w:pStyle w:val="1"/>
      </w:pPr>
      <w:r>
        <w:rPr>
          <w:rFonts w:hint="eastAsia"/>
        </w:rPr>
        <w:t>问题</w:t>
      </w:r>
    </w:p>
    <w:p w14:paraId="4C6A1DB0" w14:textId="5D96425F" w:rsidR="009252AD" w:rsidRDefault="00BD3208" w:rsidP="009252AD">
      <w:pPr>
        <w:pStyle w:val="ae"/>
        <w:numPr>
          <w:ilvl w:val="0"/>
          <w:numId w:val="3"/>
        </w:numPr>
        <w:ind w:firstLineChars="0"/>
      </w:pPr>
      <w:r>
        <w:rPr>
          <w:rFonts w:hint="eastAsia"/>
        </w:rPr>
        <w:t>A</w:t>
      </w:r>
      <w:r w:rsidR="009252AD">
        <w:rPr>
          <w:rFonts w:hint="eastAsia"/>
        </w:rPr>
        <w:t>ttention</w:t>
      </w:r>
      <w:r w:rsidR="009252AD">
        <w:rPr>
          <w:rFonts w:hint="eastAsia"/>
        </w:rPr>
        <w:t>要加在什么地方。</w:t>
      </w:r>
      <w:r w:rsidR="00350328">
        <w:rPr>
          <w:rFonts w:hint="eastAsia"/>
        </w:rPr>
        <w:t>是每个卷积</w:t>
      </w:r>
      <w:r w:rsidR="009252AD">
        <w:rPr>
          <w:rFonts w:hint="eastAsia"/>
        </w:rPr>
        <w:t>之后？还是</w:t>
      </w:r>
      <w:r w:rsidR="00475FB2">
        <w:rPr>
          <w:rFonts w:hint="eastAsia"/>
        </w:rPr>
        <w:t>一个</w:t>
      </w:r>
      <w:r w:rsidR="009252AD">
        <w:rPr>
          <w:rFonts w:hint="eastAsia"/>
        </w:rPr>
        <w:t>Stage</w:t>
      </w:r>
      <w:r w:rsidR="00475FB2">
        <w:rPr>
          <w:rFonts w:hint="eastAsia"/>
        </w:rPr>
        <w:t>或者</w:t>
      </w:r>
      <w:r w:rsidR="00475FB2">
        <w:rPr>
          <w:rFonts w:hint="eastAsia"/>
        </w:rPr>
        <w:t>block</w:t>
      </w:r>
      <w:r w:rsidR="009252AD">
        <w:rPr>
          <w:rFonts w:hint="eastAsia"/>
        </w:rPr>
        <w:t>之后。而且我加了</w:t>
      </w:r>
      <w:r w:rsidR="009252AD">
        <w:rPr>
          <w:rFonts w:hint="eastAsia"/>
        </w:rPr>
        <w:t>attention</w:t>
      </w:r>
      <w:r w:rsidR="009252AD">
        <w:rPr>
          <w:rFonts w:hint="eastAsia"/>
        </w:rPr>
        <w:t>之后效果并没有变好很多。</w:t>
      </w:r>
      <w:r w:rsidR="003E32D0">
        <w:rPr>
          <w:rFonts w:hint="eastAsia"/>
        </w:rPr>
        <w:t>不知道是哪里出了问题。</w:t>
      </w:r>
      <w:r w:rsidR="006D33FD">
        <w:rPr>
          <w:rFonts w:hint="eastAsia"/>
        </w:rPr>
        <w:t>。。具体还没学到更深层次的东西，可能后面在学学，理解会变得深吧。</w:t>
      </w:r>
    </w:p>
    <w:p w14:paraId="075C2B67" w14:textId="5B6514A8" w:rsidR="00641C80" w:rsidRDefault="000C471B" w:rsidP="009252AD">
      <w:pPr>
        <w:pStyle w:val="ae"/>
        <w:numPr>
          <w:ilvl w:val="0"/>
          <w:numId w:val="3"/>
        </w:numPr>
        <w:ind w:firstLineChars="0"/>
      </w:pPr>
      <w:r>
        <w:rPr>
          <w:rFonts w:hint="eastAsia"/>
        </w:rPr>
        <w:t>DataParallel</w:t>
      </w:r>
      <w:r>
        <w:t xml:space="preserve">, </w:t>
      </w:r>
      <w:r>
        <w:rPr>
          <w:rFonts w:hint="eastAsia"/>
        </w:rPr>
        <w:t>和</w:t>
      </w:r>
      <w:r w:rsidR="009915D6">
        <w:rPr>
          <w:rFonts w:hint="eastAsia"/>
        </w:rPr>
        <w:t>D</w:t>
      </w:r>
      <w:r>
        <w:t>istribute</w:t>
      </w:r>
      <w:r w:rsidR="00D34DAB">
        <w:rPr>
          <w:rFonts w:hint="eastAsia"/>
        </w:rPr>
        <w:t>Data</w:t>
      </w:r>
      <w:r w:rsidR="009915D6">
        <w:t>P</w:t>
      </w:r>
      <w:r>
        <w:rPr>
          <w:rFonts w:hint="eastAsia"/>
        </w:rPr>
        <w:t>arallel</w:t>
      </w:r>
      <w:r w:rsidR="00B77B80">
        <w:rPr>
          <w:rFonts w:hint="eastAsia"/>
        </w:rPr>
        <w:t>,</w:t>
      </w:r>
      <w:r w:rsidR="00B77B80">
        <w:t xml:space="preserve"> </w:t>
      </w:r>
      <w:r w:rsidR="005B636D">
        <w:rPr>
          <w:rFonts w:hint="eastAsia"/>
        </w:rPr>
        <w:t>不知道老师</w:t>
      </w:r>
      <w:r w:rsidR="001D6E6E">
        <w:rPr>
          <w:rFonts w:hint="eastAsia"/>
        </w:rPr>
        <w:t>在</w:t>
      </w:r>
      <w:r w:rsidR="005B636D">
        <w:rPr>
          <w:rFonts w:hint="eastAsia"/>
        </w:rPr>
        <w:t>数据并行这方面</w:t>
      </w:r>
      <w:r w:rsidR="005F5575">
        <w:rPr>
          <w:rFonts w:hint="eastAsia"/>
        </w:rPr>
        <w:t>了</w:t>
      </w:r>
      <w:r w:rsidR="005B636D">
        <w:rPr>
          <w:rFonts w:hint="eastAsia"/>
        </w:rPr>
        <w:t>不了解</w:t>
      </w:r>
      <w:r w:rsidR="005B636D">
        <w:rPr>
          <w:rFonts w:hint="eastAsia"/>
        </w:rPr>
        <w:t>.</w:t>
      </w:r>
      <w:r w:rsidR="005B636D">
        <w:t xml:space="preserve"> </w:t>
      </w:r>
      <w:r>
        <w:rPr>
          <w:rFonts w:hint="eastAsia"/>
        </w:rPr>
        <w:t>我看</w:t>
      </w:r>
      <w:r w:rsidR="005B636D">
        <w:rPr>
          <w:rFonts w:hint="eastAsia"/>
        </w:rPr>
        <w:t>DP</w:t>
      </w:r>
      <w:r w:rsidR="005B636D">
        <w:rPr>
          <w:rFonts w:hint="eastAsia"/>
        </w:rPr>
        <w:t>的</w:t>
      </w:r>
      <w:r w:rsidR="005B636D">
        <w:rPr>
          <w:rFonts w:hint="eastAsia"/>
        </w:rPr>
        <w:t>reduce</w:t>
      </w:r>
      <w:r w:rsidR="005B636D">
        <w:rPr>
          <w:rFonts w:hint="eastAsia"/>
        </w:rPr>
        <w:t>都是在一个</w:t>
      </w:r>
      <w:r w:rsidR="005B636D">
        <w:rPr>
          <w:rFonts w:hint="eastAsia"/>
        </w:rPr>
        <w:t>GPU</w:t>
      </w:r>
      <w:r w:rsidR="005B636D">
        <w:rPr>
          <w:rFonts w:hint="eastAsia"/>
        </w:rPr>
        <w:t>上做的</w:t>
      </w:r>
      <w:r w:rsidR="005B636D">
        <w:rPr>
          <w:rFonts w:hint="eastAsia"/>
        </w:rPr>
        <w:t>.</w:t>
      </w:r>
      <w:r w:rsidR="005B636D">
        <w:t xml:space="preserve"> </w:t>
      </w:r>
      <w:r w:rsidR="005B636D">
        <w:rPr>
          <w:rFonts w:hint="eastAsia"/>
        </w:rPr>
        <w:t>并行度不如</w:t>
      </w:r>
      <w:r w:rsidR="005B636D">
        <w:rPr>
          <w:rFonts w:hint="eastAsia"/>
        </w:rPr>
        <w:t>DDP</w:t>
      </w:r>
      <w:r w:rsidR="00474380">
        <w:t xml:space="preserve">. </w:t>
      </w:r>
      <w:r w:rsidR="00474380">
        <w:rPr>
          <w:rFonts w:hint="eastAsia"/>
        </w:rPr>
        <w:t>有必要换成</w:t>
      </w:r>
      <w:r w:rsidR="00474380">
        <w:rPr>
          <w:rFonts w:hint="eastAsia"/>
        </w:rPr>
        <w:t>DDP</w:t>
      </w:r>
      <w:r w:rsidR="00474380">
        <w:rPr>
          <w:rFonts w:hint="eastAsia"/>
        </w:rPr>
        <w:t>吗</w:t>
      </w:r>
      <w:r w:rsidR="00474380">
        <w:rPr>
          <w:rFonts w:hint="eastAsia"/>
        </w:rPr>
        <w:t>,</w:t>
      </w:r>
      <w:r w:rsidR="00474380">
        <w:t xml:space="preserve"> </w:t>
      </w:r>
      <w:r w:rsidR="00474380">
        <w:rPr>
          <w:rFonts w:hint="eastAsia"/>
        </w:rPr>
        <w:t>还是说新手不用太在意这些细节的东西</w:t>
      </w:r>
      <w:r w:rsidR="00474380">
        <w:rPr>
          <w:rFonts w:hint="eastAsia"/>
        </w:rPr>
        <w:t>.</w:t>
      </w:r>
      <w:r w:rsidR="00474380">
        <w:t xml:space="preserve"> </w:t>
      </w:r>
    </w:p>
    <w:p w14:paraId="4FD6652B" w14:textId="2757DA30" w:rsidR="006256EC" w:rsidRPr="009252AD" w:rsidRDefault="003C059F" w:rsidP="009252AD">
      <w:pPr>
        <w:pStyle w:val="ae"/>
        <w:numPr>
          <w:ilvl w:val="0"/>
          <w:numId w:val="3"/>
        </w:numPr>
        <w:ind w:firstLineChars="0"/>
      </w:pPr>
      <w:r>
        <w:rPr>
          <w:rFonts w:hint="eastAsia"/>
        </w:rPr>
        <w:t>目标检测时</w:t>
      </w:r>
      <w:r>
        <w:rPr>
          <w:rFonts w:hint="eastAsia"/>
        </w:rPr>
        <w:t>,</w:t>
      </w:r>
      <w:r>
        <w:t xml:space="preserve"> </w:t>
      </w:r>
      <w:r>
        <w:rPr>
          <w:rFonts w:hint="eastAsia"/>
        </w:rPr>
        <w:t>框有些抖动</w:t>
      </w:r>
      <w:r>
        <w:rPr>
          <w:rFonts w:hint="eastAsia"/>
        </w:rPr>
        <w:t>,</w:t>
      </w:r>
      <w:r>
        <w:t xml:space="preserve"> </w:t>
      </w:r>
      <w:r>
        <w:rPr>
          <w:rFonts w:hint="eastAsia"/>
        </w:rPr>
        <w:t>不连续不稳定</w:t>
      </w:r>
      <w:r>
        <w:rPr>
          <w:rFonts w:hint="eastAsia"/>
        </w:rPr>
        <w:t>,</w:t>
      </w:r>
      <w:r>
        <w:t xml:space="preserve"> </w:t>
      </w:r>
      <w:r>
        <w:rPr>
          <w:rFonts w:hint="eastAsia"/>
        </w:rPr>
        <w:t>这方面我应该如何解决</w:t>
      </w:r>
      <w:r>
        <w:rPr>
          <w:rFonts w:hint="eastAsia"/>
        </w:rPr>
        <w:t>,</w:t>
      </w:r>
      <w:r>
        <w:t xml:space="preserve"> </w:t>
      </w:r>
      <w:r>
        <w:rPr>
          <w:rFonts w:hint="eastAsia"/>
        </w:rPr>
        <w:t>追踪目标</w:t>
      </w:r>
      <w:r>
        <w:rPr>
          <w:rFonts w:hint="eastAsia"/>
        </w:rPr>
        <w:t>?</w:t>
      </w:r>
      <w:r w:rsidR="00FF0491">
        <w:rPr>
          <w:rFonts w:hint="eastAsia"/>
        </w:rPr>
        <w:t>??</w:t>
      </w:r>
    </w:p>
    <w:sectPr w:rsidR="006256EC" w:rsidRPr="009252AD" w:rsidSect="000713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57B8" w14:textId="77777777" w:rsidR="00D27B1C" w:rsidRDefault="00D27B1C" w:rsidP="00304A39">
      <w:r>
        <w:separator/>
      </w:r>
    </w:p>
  </w:endnote>
  <w:endnote w:type="continuationSeparator" w:id="0">
    <w:p w14:paraId="1734D445" w14:textId="77777777" w:rsidR="00D27B1C" w:rsidRDefault="00D27B1C" w:rsidP="00304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Calibri"/>
    <w:charset w:val="00"/>
    <w:family w:val="auto"/>
    <w:pitch w:val="variable"/>
    <w:sig w:usb0="2000020F" w:usb1="00000003" w:usb2="00000000" w:usb3="00000000" w:csb0="00000197" w:csb1="00000000"/>
  </w:font>
  <w:font w:name="Consolas-with-Yahei">
    <w:panose1 w:val="020B0509020204020204"/>
    <w:charset w:val="80"/>
    <w:family w:val="modern"/>
    <w:pitch w:val="fixed"/>
    <w:sig w:usb0="E00006FF" w:usb1="084F3C13" w:usb2="00000017" w:usb3="00000000" w:csb0="0002019F" w:csb1="00000000"/>
  </w:font>
  <w:font w:name="Microsoft New Tai Lue">
    <w:panose1 w:val="020B0502040204020203"/>
    <w:charset w:val="00"/>
    <w:family w:val="swiss"/>
    <w:pitch w:val="variable"/>
    <w:sig w:usb0="00000003" w:usb1="00000000" w:usb2="8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FAB20" w14:textId="77777777" w:rsidR="00D27B1C" w:rsidRDefault="00D27B1C" w:rsidP="00304A39">
      <w:r>
        <w:separator/>
      </w:r>
    </w:p>
  </w:footnote>
  <w:footnote w:type="continuationSeparator" w:id="0">
    <w:p w14:paraId="6C38FAF9" w14:textId="77777777" w:rsidR="00D27B1C" w:rsidRDefault="00D27B1C" w:rsidP="00304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71FBE"/>
    <w:multiLevelType w:val="hybridMultilevel"/>
    <w:tmpl w:val="A6883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BD2E23"/>
    <w:multiLevelType w:val="hybridMultilevel"/>
    <w:tmpl w:val="723CD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A9462F"/>
    <w:multiLevelType w:val="hybridMultilevel"/>
    <w:tmpl w:val="A688348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60F0308F"/>
    <w:multiLevelType w:val="hybridMultilevel"/>
    <w:tmpl w:val="58C6153A"/>
    <w:lvl w:ilvl="0" w:tplc="0409000F">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48020062">
    <w:abstractNumId w:val="0"/>
  </w:num>
  <w:num w:numId="2" w16cid:durableId="1261330883">
    <w:abstractNumId w:val="2"/>
  </w:num>
  <w:num w:numId="3" w16cid:durableId="445740064">
    <w:abstractNumId w:val="1"/>
  </w:num>
  <w:num w:numId="4" w16cid:durableId="192308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ttachedTemplate r:id="rId1"/>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E3"/>
    <w:rsid w:val="00001D8A"/>
    <w:rsid w:val="000123A8"/>
    <w:rsid w:val="00016B5E"/>
    <w:rsid w:val="00034114"/>
    <w:rsid w:val="000373B4"/>
    <w:rsid w:val="000509C8"/>
    <w:rsid w:val="00054363"/>
    <w:rsid w:val="00071312"/>
    <w:rsid w:val="00080BBA"/>
    <w:rsid w:val="00090584"/>
    <w:rsid w:val="00094FCB"/>
    <w:rsid w:val="000A66F4"/>
    <w:rsid w:val="000C471B"/>
    <w:rsid w:val="000C4972"/>
    <w:rsid w:val="000E1812"/>
    <w:rsid w:val="000E2C97"/>
    <w:rsid w:val="000E3DDD"/>
    <w:rsid w:val="00135E81"/>
    <w:rsid w:val="00141718"/>
    <w:rsid w:val="00141A8D"/>
    <w:rsid w:val="001454EA"/>
    <w:rsid w:val="00187DD4"/>
    <w:rsid w:val="00193593"/>
    <w:rsid w:val="001C1CA1"/>
    <w:rsid w:val="001D4289"/>
    <w:rsid w:val="001D6E6E"/>
    <w:rsid w:val="001F47BD"/>
    <w:rsid w:val="001F5C77"/>
    <w:rsid w:val="00206AC8"/>
    <w:rsid w:val="002167AA"/>
    <w:rsid w:val="00227C6C"/>
    <w:rsid w:val="00257C4B"/>
    <w:rsid w:val="00267063"/>
    <w:rsid w:val="00281B01"/>
    <w:rsid w:val="00283AD7"/>
    <w:rsid w:val="00294257"/>
    <w:rsid w:val="002B4686"/>
    <w:rsid w:val="002C389B"/>
    <w:rsid w:val="002C3FF6"/>
    <w:rsid w:val="002D1FD3"/>
    <w:rsid w:val="002D327C"/>
    <w:rsid w:val="002E0B52"/>
    <w:rsid w:val="002F35A9"/>
    <w:rsid w:val="00304A39"/>
    <w:rsid w:val="0031190F"/>
    <w:rsid w:val="003121A2"/>
    <w:rsid w:val="00315379"/>
    <w:rsid w:val="00320A64"/>
    <w:rsid w:val="00322170"/>
    <w:rsid w:val="00350328"/>
    <w:rsid w:val="00375C2B"/>
    <w:rsid w:val="003B56B6"/>
    <w:rsid w:val="003C059F"/>
    <w:rsid w:val="003C169D"/>
    <w:rsid w:val="003D0AE7"/>
    <w:rsid w:val="003D63F3"/>
    <w:rsid w:val="003E1138"/>
    <w:rsid w:val="003E32D0"/>
    <w:rsid w:val="003F76E3"/>
    <w:rsid w:val="00406FC3"/>
    <w:rsid w:val="00422F77"/>
    <w:rsid w:val="004245EC"/>
    <w:rsid w:val="0043512E"/>
    <w:rsid w:val="004375C3"/>
    <w:rsid w:val="004437C9"/>
    <w:rsid w:val="004444E0"/>
    <w:rsid w:val="004510E7"/>
    <w:rsid w:val="0045281A"/>
    <w:rsid w:val="00452B17"/>
    <w:rsid w:val="0045775B"/>
    <w:rsid w:val="004661DE"/>
    <w:rsid w:val="00467ADA"/>
    <w:rsid w:val="00472692"/>
    <w:rsid w:val="00474380"/>
    <w:rsid w:val="00475FB2"/>
    <w:rsid w:val="004949C9"/>
    <w:rsid w:val="0049520B"/>
    <w:rsid w:val="00495927"/>
    <w:rsid w:val="00497899"/>
    <w:rsid w:val="004A35DD"/>
    <w:rsid w:val="004B002E"/>
    <w:rsid w:val="004B30E8"/>
    <w:rsid w:val="004B43DE"/>
    <w:rsid w:val="004B5ECC"/>
    <w:rsid w:val="004C3F0A"/>
    <w:rsid w:val="004D6530"/>
    <w:rsid w:val="004E3C90"/>
    <w:rsid w:val="004F0386"/>
    <w:rsid w:val="004F11CC"/>
    <w:rsid w:val="004F44CB"/>
    <w:rsid w:val="004F557A"/>
    <w:rsid w:val="005075D9"/>
    <w:rsid w:val="00512B4A"/>
    <w:rsid w:val="00541117"/>
    <w:rsid w:val="00551BC8"/>
    <w:rsid w:val="0059057E"/>
    <w:rsid w:val="005A128F"/>
    <w:rsid w:val="005B3CD5"/>
    <w:rsid w:val="005B636D"/>
    <w:rsid w:val="005C5539"/>
    <w:rsid w:val="005D17AF"/>
    <w:rsid w:val="005D7BF0"/>
    <w:rsid w:val="005E4A2F"/>
    <w:rsid w:val="005F2076"/>
    <w:rsid w:val="005F5575"/>
    <w:rsid w:val="00605A66"/>
    <w:rsid w:val="00617395"/>
    <w:rsid w:val="0062138B"/>
    <w:rsid w:val="006256EC"/>
    <w:rsid w:val="006325C8"/>
    <w:rsid w:val="00641C80"/>
    <w:rsid w:val="00642F06"/>
    <w:rsid w:val="0065069F"/>
    <w:rsid w:val="00666228"/>
    <w:rsid w:val="0067189B"/>
    <w:rsid w:val="0068001B"/>
    <w:rsid w:val="006873AE"/>
    <w:rsid w:val="00690866"/>
    <w:rsid w:val="00695256"/>
    <w:rsid w:val="006A21F7"/>
    <w:rsid w:val="006B3283"/>
    <w:rsid w:val="006C526E"/>
    <w:rsid w:val="006C6FA7"/>
    <w:rsid w:val="006D33FD"/>
    <w:rsid w:val="006F42D6"/>
    <w:rsid w:val="006F5F56"/>
    <w:rsid w:val="00711707"/>
    <w:rsid w:val="0071177B"/>
    <w:rsid w:val="007120E3"/>
    <w:rsid w:val="0071244B"/>
    <w:rsid w:val="0071460F"/>
    <w:rsid w:val="007328A7"/>
    <w:rsid w:val="00733C73"/>
    <w:rsid w:val="00743FE6"/>
    <w:rsid w:val="00744DF8"/>
    <w:rsid w:val="007534E2"/>
    <w:rsid w:val="00755017"/>
    <w:rsid w:val="00760C02"/>
    <w:rsid w:val="00761A81"/>
    <w:rsid w:val="007712E3"/>
    <w:rsid w:val="007719AE"/>
    <w:rsid w:val="00773052"/>
    <w:rsid w:val="00773109"/>
    <w:rsid w:val="00774BE3"/>
    <w:rsid w:val="00777781"/>
    <w:rsid w:val="00795E68"/>
    <w:rsid w:val="007A6EE4"/>
    <w:rsid w:val="007B27E6"/>
    <w:rsid w:val="007C25DE"/>
    <w:rsid w:val="007C705A"/>
    <w:rsid w:val="007E763F"/>
    <w:rsid w:val="007F0148"/>
    <w:rsid w:val="00800300"/>
    <w:rsid w:val="008263CA"/>
    <w:rsid w:val="00836AC1"/>
    <w:rsid w:val="0085500F"/>
    <w:rsid w:val="00866A0C"/>
    <w:rsid w:val="0086758F"/>
    <w:rsid w:val="00885D4F"/>
    <w:rsid w:val="008872D6"/>
    <w:rsid w:val="008930E7"/>
    <w:rsid w:val="00896834"/>
    <w:rsid w:val="008A12A3"/>
    <w:rsid w:val="008A53F2"/>
    <w:rsid w:val="008C1915"/>
    <w:rsid w:val="008C6B1E"/>
    <w:rsid w:val="008D4426"/>
    <w:rsid w:val="008E5283"/>
    <w:rsid w:val="008E6116"/>
    <w:rsid w:val="008F2D16"/>
    <w:rsid w:val="008F397A"/>
    <w:rsid w:val="009027BC"/>
    <w:rsid w:val="00906C8D"/>
    <w:rsid w:val="009252AD"/>
    <w:rsid w:val="00931586"/>
    <w:rsid w:val="00934F74"/>
    <w:rsid w:val="00951F8B"/>
    <w:rsid w:val="00952EDB"/>
    <w:rsid w:val="00954B39"/>
    <w:rsid w:val="00966B30"/>
    <w:rsid w:val="00972766"/>
    <w:rsid w:val="00982886"/>
    <w:rsid w:val="0099101D"/>
    <w:rsid w:val="009915D6"/>
    <w:rsid w:val="009918C7"/>
    <w:rsid w:val="009B7A0F"/>
    <w:rsid w:val="009C5CB6"/>
    <w:rsid w:val="009C74FA"/>
    <w:rsid w:val="009C7EBE"/>
    <w:rsid w:val="009C7F1A"/>
    <w:rsid w:val="009D3D7E"/>
    <w:rsid w:val="009D63D5"/>
    <w:rsid w:val="009D7F62"/>
    <w:rsid w:val="009E4248"/>
    <w:rsid w:val="00A21325"/>
    <w:rsid w:val="00A218C5"/>
    <w:rsid w:val="00A27A0F"/>
    <w:rsid w:val="00A55C27"/>
    <w:rsid w:val="00A57E6D"/>
    <w:rsid w:val="00A63FFA"/>
    <w:rsid w:val="00A80179"/>
    <w:rsid w:val="00A84BC1"/>
    <w:rsid w:val="00A85B57"/>
    <w:rsid w:val="00A97A4F"/>
    <w:rsid w:val="00AA04A5"/>
    <w:rsid w:val="00AC02B9"/>
    <w:rsid w:val="00AC07F8"/>
    <w:rsid w:val="00AC7B0D"/>
    <w:rsid w:val="00AD75A1"/>
    <w:rsid w:val="00B05380"/>
    <w:rsid w:val="00B104B6"/>
    <w:rsid w:val="00B260E7"/>
    <w:rsid w:val="00B2614A"/>
    <w:rsid w:val="00B361E6"/>
    <w:rsid w:val="00B54545"/>
    <w:rsid w:val="00B7548B"/>
    <w:rsid w:val="00B77B80"/>
    <w:rsid w:val="00B77E7D"/>
    <w:rsid w:val="00B821FA"/>
    <w:rsid w:val="00B92530"/>
    <w:rsid w:val="00BA0240"/>
    <w:rsid w:val="00BA1AF6"/>
    <w:rsid w:val="00BB2B36"/>
    <w:rsid w:val="00BC4168"/>
    <w:rsid w:val="00BD3208"/>
    <w:rsid w:val="00BE4D1B"/>
    <w:rsid w:val="00C042B1"/>
    <w:rsid w:val="00C063EB"/>
    <w:rsid w:val="00C16F7F"/>
    <w:rsid w:val="00C4629E"/>
    <w:rsid w:val="00C50010"/>
    <w:rsid w:val="00C51A9A"/>
    <w:rsid w:val="00C6259F"/>
    <w:rsid w:val="00C62BEC"/>
    <w:rsid w:val="00C653FE"/>
    <w:rsid w:val="00C91FF4"/>
    <w:rsid w:val="00C955E4"/>
    <w:rsid w:val="00CB5D44"/>
    <w:rsid w:val="00CC2EAA"/>
    <w:rsid w:val="00CC343B"/>
    <w:rsid w:val="00CC481A"/>
    <w:rsid w:val="00CC7950"/>
    <w:rsid w:val="00CD4DF9"/>
    <w:rsid w:val="00CD6C82"/>
    <w:rsid w:val="00CE0995"/>
    <w:rsid w:val="00CE791B"/>
    <w:rsid w:val="00CF6492"/>
    <w:rsid w:val="00D07050"/>
    <w:rsid w:val="00D11530"/>
    <w:rsid w:val="00D1302D"/>
    <w:rsid w:val="00D23E9D"/>
    <w:rsid w:val="00D27B1C"/>
    <w:rsid w:val="00D34DAB"/>
    <w:rsid w:val="00D5762F"/>
    <w:rsid w:val="00D62408"/>
    <w:rsid w:val="00D62542"/>
    <w:rsid w:val="00D636D5"/>
    <w:rsid w:val="00D7109A"/>
    <w:rsid w:val="00D825B5"/>
    <w:rsid w:val="00DA3005"/>
    <w:rsid w:val="00DB02B3"/>
    <w:rsid w:val="00DB0FFF"/>
    <w:rsid w:val="00DD5074"/>
    <w:rsid w:val="00DE6150"/>
    <w:rsid w:val="00E05810"/>
    <w:rsid w:val="00E0734C"/>
    <w:rsid w:val="00E11087"/>
    <w:rsid w:val="00E171F0"/>
    <w:rsid w:val="00E46DE1"/>
    <w:rsid w:val="00E52249"/>
    <w:rsid w:val="00E536D3"/>
    <w:rsid w:val="00E53EB3"/>
    <w:rsid w:val="00E553D2"/>
    <w:rsid w:val="00E56909"/>
    <w:rsid w:val="00E60C35"/>
    <w:rsid w:val="00E6229F"/>
    <w:rsid w:val="00E66C15"/>
    <w:rsid w:val="00E671EC"/>
    <w:rsid w:val="00E7057F"/>
    <w:rsid w:val="00E72109"/>
    <w:rsid w:val="00E85F58"/>
    <w:rsid w:val="00EA0E91"/>
    <w:rsid w:val="00EA70C9"/>
    <w:rsid w:val="00EB61AA"/>
    <w:rsid w:val="00EC5E6B"/>
    <w:rsid w:val="00ED29F4"/>
    <w:rsid w:val="00ED37BD"/>
    <w:rsid w:val="00ED38AA"/>
    <w:rsid w:val="00ED538B"/>
    <w:rsid w:val="00EE165F"/>
    <w:rsid w:val="00EE56CD"/>
    <w:rsid w:val="00EE6F5A"/>
    <w:rsid w:val="00F05303"/>
    <w:rsid w:val="00F14794"/>
    <w:rsid w:val="00F35A02"/>
    <w:rsid w:val="00F43E04"/>
    <w:rsid w:val="00F54D87"/>
    <w:rsid w:val="00F54E0B"/>
    <w:rsid w:val="00F63284"/>
    <w:rsid w:val="00F7005E"/>
    <w:rsid w:val="00F72FE4"/>
    <w:rsid w:val="00F7669F"/>
    <w:rsid w:val="00F779F6"/>
    <w:rsid w:val="00F9184D"/>
    <w:rsid w:val="00F92E03"/>
    <w:rsid w:val="00FB3866"/>
    <w:rsid w:val="00FC1D39"/>
    <w:rsid w:val="00FD1F8C"/>
    <w:rsid w:val="00FD5901"/>
    <w:rsid w:val="00FD6353"/>
    <w:rsid w:val="00FE249A"/>
    <w:rsid w:val="00FE44C5"/>
    <w:rsid w:val="00FF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55FB0"/>
  <w15:docId w15:val="{B83DE598-F49F-459B-9037-3137EB24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6116"/>
    <w:pPr>
      <w:widowControl w:val="0"/>
      <w:jc w:val="both"/>
    </w:pPr>
    <w:rPr>
      <w:rFonts w:ascii="Times New Roman" w:eastAsia="等线" w:hAnsi="Times New Roman"/>
    </w:rPr>
  </w:style>
  <w:style w:type="paragraph" w:styleId="1">
    <w:name w:val="heading 1"/>
    <w:basedOn w:val="a"/>
    <w:next w:val="a"/>
    <w:link w:val="10"/>
    <w:uiPriority w:val="9"/>
    <w:qFormat/>
    <w:rsid w:val="000E1812"/>
    <w:pPr>
      <w:keepNext/>
      <w:keepLines/>
      <w:spacing w:after="120"/>
      <w:outlineLvl w:val="0"/>
    </w:pPr>
    <w:rPr>
      <w:bCs/>
      <w:kern w:val="44"/>
      <w:sz w:val="36"/>
      <w:szCs w:val="44"/>
    </w:rPr>
  </w:style>
  <w:style w:type="paragraph" w:styleId="2">
    <w:name w:val="heading 2"/>
    <w:basedOn w:val="a"/>
    <w:next w:val="a"/>
    <w:link w:val="20"/>
    <w:uiPriority w:val="9"/>
    <w:unhideWhenUsed/>
    <w:qFormat/>
    <w:rsid w:val="000E1812"/>
    <w:pPr>
      <w:keepNext/>
      <w:keepLines/>
      <w:spacing w:after="60"/>
      <w:outlineLvl w:val="1"/>
    </w:pPr>
    <w:rPr>
      <w:rFonts w:eastAsiaTheme="majorEastAsia" w:cstheme="majorBidi"/>
      <w:bCs/>
      <w:sz w:val="30"/>
      <w:szCs w:val="32"/>
    </w:rPr>
  </w:style>
  <w:style w:type="paragraph" w:styleId="3">
    <w:name w:val="heading 3"/>
    <w:basedOn w:val="a"/>
    <w:next w:val="a"/>
    <w:link w:val="30"/>
    <w:uiPriority w:val="9"/>
    <w:semiHidden/>
    <w:unhideWhenUsed/>
    <w:qFormat/>
    <w:rsid w:val="000E1812"/>
    <w:pPr>
      <w:keepNext/>
      <w:keepLines/>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伪代码"/>
    <w:basedOn w:val="a"/>
    <w:link w:val="a4"/>
    <w:qFormat/>
    <w:rsid w:val="00304A39"/>
    <w:pPr>
      <w:spacing w:line="240" w:lineRule="exact"/>
    </w:pPr>
    <w:rPr>
      <w:sz w:val="28"/>
      <w:szCs w:val="28"/>
    </w:rPr>
  </w:style>
  <w:style w:type="character" w:customStyle="1" w:styleId="a4">
    <w:name w:val="伪代码 字符"/>
    <w:basedOn w:val="a0"/>
    <w:link w:val="a3"/>
    <w:rsid w:val="00304A39"/>
    <w:rPr>
      <w:rFonts w:ascii="Times New Roman" w:eastAsia="等线" w:hAnsi="Times New Roman"/>
      <w:sz w:val="28"/>
      <w:szCs w:val="28"/>
    </w:rPr>
  </w:style>
  <w:style w:type="paragraph" w:styleId="a5">
    <w:name w:val="header"/>
    <w:basedOn w:val="a"/>
    <w:link w:val="a6"/>
    <w:uiPriority w:val="99"/>
    <w:unhideWhenUsed/>
    <w:rsid w:val="00304A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04A39"/>
    <w:rPr>
      <w:sz w:val="18"/>
      <w:szCs w:val="18"/>
    </w:rPr>
  </w:style>
  <w:style w:type="paragraph" w:styleId="a7">
    <w:name w:val="footer"/>
    <w:basedOn w:val="a"/>
    <w:link w:val="a8"/>
    <w:uiPriority w:val="99"/>
    <w:unhideWhenUsed/>
    <w:rsid w:val="00304A39"/>
    <w:pPr>
      <w:tabs>
        <w:tab w:val="center" w:pos="4153"/>
        <w:tab w:val="right" w:pos="8306"/>
      </w:tabs>
      <w:snapToGrid w:val="0"/>
      <w:jc w:val="left"/>
    </w:pPr>
    <w:rPr>
      <w:sz w:val="18"/>
      <w:szCs w:val="18"/>
    </w:rPr>
  </w:style>
  <w:style w:type="character" w:customStyle="1" w:styleId="a8">
    <w:name w:val="页脚 字符"/>
    <w:basedOn w:val="a0"/>
    <w:link w:val="a7"/>
    <w:uiPriority w:val="99"/>
    <w:rsid w:val="00304A39"/>
    <w:rPr>
      <w:sz w:val="18"/>
      <w:szCs w:val="18"/>
    </w:rPr>
  </w:style>
  <w:style w:type="character" w:customStyle="1" w:styleId="10">
    <w:name w:val="标题 1 字符"/>
    <w:basedOn w:val="a0"/>
    <w:link w:val="1"/>
    <w:uiPriority w:val="9"/>
    <w:rsid w:val="000E1812"/>
    <w:rPr>
      <w:rFonts w:ascii="Times New Roman" w:hAnsi="Times New Roman"/>
      <w:bCs/>
      <w:kern w:val="44"/>
      <w:sz w:val="36"/>
      <w:szCs w:val="44"/>
    </w:rPr>
  </w:style>
  <w:style w:type="character" w:customStyle="1" w:styleId="20">
    <w:name w:val="标题 2 字符"/>
    <w:basedOn w:val="a0"/>
    <w:link w:val="2"/>
    <w:uiPriority w:val="9"/>
    <w:rsid w:val="000E1812"/>
    <w:rPr>
      <w:rFonts w:ascii="Times New Roman" w:eastAsiaTheme="majorEastAsia" w:hAnsi="Times New Roman" w:cstheme="majorBidi"/>
      <w:bCs/>
      <w:sz w:val="30"/>
      <w:szCs w:val="32"/>
    </w:rPr>
  </w:style>
  <w:style w:type="character" w:customStyle="1" w:styleId="30">
    <w:name w:val="标题 3 字符"/>
    <w:basedOn w:val="a0"/>
    <w:link w:val="3"/>
    <w:uiPriority w:val="9"/>
    <w:semiHidden/>
    <w:rsid w:val="000E1812"/>
    <w:rPr>
      <w:rFonts w:ascii="Times New Roman" w:hAnsi="Times New Roman"/>
      <w:bCs/>
      <w:sz w:val="32"/>
      <w:szCs w:val="32"/>
    </w:rPr>
  </w:style>
  <w:style w:type="character" w:styleId="a9">
    <w:name w:val="Emphasis"/>
    <w:basedOn w:val="a0"/>
    <w:uiPriority w:val="20"/>
    <w:qFormat/>
    <w:rsid w:val="00934F74"/>
    <w:rPr>
      <w:i/>
      <w:iCs/>
    </w:rPr>
  </w:style>
  <w:style w:type="paragraph" w:customStyle="1" w:styleId="aa">
    <w:name w:val="英文手写体"/>
    <w:basedOn w:val="a"/>
    <w:link w:val="ab"/>
    <w:qFormat/>
    <w:rsid w:val="00071312"/>
    <w:rPr>
      <w:rFonts w:ascii="Montserrat" w:eastAsia="Consolas-with-Yahei" w:hAnsi="Montserrat" w:cs="Microsoft New Tai Lue"/>
    </w:rPr>
  </w:style>
  <w:style w:type="character" w:customStyle="1" w:styleId="ab">
    <w:name w:val="英文手写体 字符"/>
    <w:basedOn w:val="a0"/>
    <w:link w:val="aa"/>
    <w:rsid w:val="00071312"/>
    <w:rPr>
      <w:rFonts w:ascii="Montserrat" w:eastAsia="Consolas-with-Yahei" w:hAnsi="Montserrat" w:cs="Microsoft New Tai Lue"/>
    </w:rPr>
  </w:style>
  <w:style w:type="paragraph" w:styleId="ac">
    <w:name w:val="Title"/>
    <w:basedOn w:val="a"/>
    <w:next w:val="a"/>
    <w:link w:val="ad"/>
    <w:uiPriority w:val="10"/>
    <w:qFormat/>
    <w:rsid w:val="00774BE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774BE3"/>
    <w:rPr>
      <w:rFonts w:asciiTheme="majorHAnsi" w:eastAsiaTheme="majorEastAsia" w:hAnsiTheme="majorHAnsi" w:cstheme="majorBidi"/>
      <w:b/>
      <w:bCs/>
      <w:sz w:val="32"/>
      <w:szCs w:val="32"/>
    </w:rPr>
  </w:style>
  <w:style w:type="paragraph" w:styleId="ae">
    <w:name w:val="List Paragraph"/>
    <w:basedOn w:val="a"/>
    <w:uiPriority w:val="34"/>
    <w:qFormat/>
    <w:rsid w:val="003C169D"/>
    <w:pPr>
      <w:ind w:firstLineChars="200" w:firstLine="420"/>
    </w:pPr>
  </w:style>
  <w:style w:type="table" w:styleId="af">
    <w:name w:val="Table Grid"/>
    <w:basedOn w:val="a1"/>
    <w:uiPriority w:val="39"/>
    <w:rsid w:val="009D7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9027BC"/>
    <w:rPr>
      <w:color w:val="808080"/>
    </w:rPr>
  </w:style>
  <w:style w:type="paragraph" w:customStyle="1" w:styleId="AMDisplayEquation">
    <w:name w:val="AMDisplayEquation"/>
    <w:basedOn w:val="a"/>
    <w:next w:val="a"/>
    <w:link w:val="AMDisplayEquation0"/>
    <w:rsid w:val="005A128F"/>
    <w:pPr>
      <w:tabs>
        <w:tab w:val="center" w:pos="5240"/>
        <w:tab w:val="right" w:pos="10460"/>
      </w:tabs>
    </w:pPr>
  </w:style>
  <w:style w:type="character" w:customStyle="1" w:styleId="AMDisplayEquation0">
    <w:name w:val="AMDisplayEquation 字符"/>
    <w:basedOn w:val="a0"/>
    <w:link w:val="AMDisplayEquation"/>
    <w:rsid w:val="005A128F"/>
    <w:rPr>
      <w:rFonts w:ascii="Times New Roman" w:eastAsia="等线"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1430">
      <w:bodyDiv w:val="1"/>
      <w:marLeft w:val="0"/>
      <w:marRight w:val="0"/>
      <w:marTop w:val="0"/>
      <w:marBottom w:val="0"/>
      <w:divBdr>
        <w:top w:val="none" w:sz="0" w:space="0" w:color="auto"/>
        <w:left w:val="none" w:sz="0" w:space="0" w:color="auto"/>
        <w:bottom w:val="none" w:sz="0" w:space="0" w:color="auto"/>
        <w:right w:val="none" w:sz="0" w:space="0" w:color="auto"/>
      </w:divBdr>
    </w:div>
    <w:div w:id="1071149593">
      <w:bodyDiv w:val="1"/>
      <w:marLeft w:val="0"/>
      <w:marRight w:val="0"/>
      <w:marTop w:val="0"/>
      <w:marBottom w:val="0"/>
      <w:divBdr>
        <w:top w:val="none" w:sz="0" w:space="0" w:color="auto"/>
        <w:left w:val="none" w:sz="0" w:space="0" w:color="auto"/>
        <w:bottom w:val="none" w:sz="0" w:space="0" w:color="auto"/>
        <w:right w:val="none" w:sz="0" w:space="0" w:color="auto"/>
      </w:divBdr>
    </w:div>
    <w:div w:id="1354191703">
      <w:bodyDiv w:val="1"/>
      <w:marLeft w:val="0"/>
      <w:marRight w:val="0"/>
      <w:marTop w:val="0"/>
      <w:marBottom w:val="0"/>
      <w:divBdr>
        <w:top w:val="none" w:sz="0" w:space="0" w:color="auto"/>
        <w:left w:val="none" w:sz="0" w:space="0" w:color="auto"/>
        <w:bottom w:val="none" w:sz="0" w:space="0" w:color="auto"/>
        <w:right w:val="none" w:sz="0" w:space="0" w:color="auto"/>
      </w:divBdr>
    </w:div>
    <w:div w:id="1918203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UC\Documents\&#33258;&#23450;&#20041;%20Office%20&#27169;&#26495;\postgraduate%20repor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postgraduate report.dotx</Template>
  <TotalTime>2480</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Hours Waking</dc:creator>
  <cp:keywords/>
  <dc:description/>
  <cp:lastModifiedBy>Waking Hours</cp:lastModifiedBy>
  <cp:revision>441</cp:revision>
  <dcterms:created xsi:type="dcterms:W3CDTF">2022-12-13T06:36:00Z</dcterms:created>
  <dcterms:modified xsi:type="dcterms:W3CDTF">2022-12-23T14:45:00Z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